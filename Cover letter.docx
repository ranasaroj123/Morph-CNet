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390EB" w14:textId="718E2A90" w:rsidR="00985E33" w:rsidRPr="00AC6BC8" w:rsidRDefault="0062636C" w:rsidP="004A7938">
      <w:pPr>
        <w:tabs>
          <w:tab w:val="left" w:pos="9072"/>
        </w:tabs>
        <w:spacing w:line="312" w:lineRule="auto"/>
        <w:ind w:right="43"/>
        <w:jc w:val="right"/>
        <w:rPr>
          <w:rFonts w:ascii="Garamond" w:hAnsi="Garamond" w:cstheme="minorHAnsi"/>
          <w:sz w:val="24"/>
          <w:szCs w:val="24"/>
        </w:rPr>
      </w:pPr>
      <w:r w:rsidRPr="00AC6BC8">
        <w:rPr>
          <w:rFonts w:ascii="Garamond" w:hAnsi="Garamond" w:cstheme="minorHAnsi"/>
          <w:noProof/>
          <w:color w:val="auto"/>
          <w:kern w:val="0"/>
          <w:sz w:val="24"/>
          <w:szCs w:val="24"/>
          <w:lang w:val="en-IN" w:eastAsia="en-IN"/>
        </w:rPr>
        <mc:AlternateContent>
          <mc:Choice Requires="wps">
            <w:drawing>
              <wp:anchor distT="36576" distB="36576" distL="36576" distR="36576" simplePos="0" relativeHeight="251660288" behindDoc="1" locked="0" layoutInCell="1" allowOverlap="1" wp14:anchorId="1AC16194" wp14:editId="483229A3">
                <wp:simplePos x="0" y="0"/>
                <wp:positionH relativeFrom="page">
                  <wp:posOffset>1543050</wp:posOffset>
                </wp:positionH>
                <wp:positionV relativeFrom="page">
                  <wp:posOffset>657225</wp:posOffset>
                </wp:positionV>
                <wp:extent cx="4281170" cy="1045845"/>
                <wp:effectExtent l="0" t="0" r="5080" b="1905"/>
                <wp:wrapNone/>
                <wp:docPr id="1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1170" cy="1045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AF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8DEB72" w14:textId="6C33290E" w:rsidR="00C11AB6" w:rsidRPr="005F32EA" w:rsidRDefault="009F30EF" w:rsidP="00C11AB6">
                            <w:pPr>
                              <w:pStyle w:val="Heading1"/>
                              <w:tabs>
                                <w:tab w:val="left" w:pos="0"/>
                              </w:tabs>
                              <w:contextualSpacing/>
                              <w:textboxTightWrap w:val="allLines"/>
                              <w:rPr>
                                <w:rFonts w:ascii="Garamond" w:hAnsi="Garamond" w:cs="Aparajita"/>
                                <w:color w:val="7030A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aramond" w:hAnsi="Garamond" w:cs="Aparajita"/>
                                <w:color w:val="7030A0"/>
                                <w:sz w:val="26"/>
                                <w:szCs w:val="26"/>
                              </w:rPr>
                              <w:t xml:space="preserve">Dr. </w:t>
                            </w:r>
                            <w:r w:rsidR="00E467AE">
                              <w:rPr>
                                <w:rFonts w:ascii="Garamond" w:hAnsi="Garamond" w:cs="Aparajita"/>
                                <w:color w:val="7030A0"/>
                                <w:sz w:val="26"/>
                                <w:szCs w:val="26"/>
                              </w:rPr>
                              <w:t>Sagar Rohidas Chavan</w:t>
                            </w:r>
                            <w:r>
                              <w:rPr>
                                <w:rFonts w:ascii="Garamond" w:hAnsi="Garamond" w:cs="Aparajita"/>
                                <w:color w:val="7030A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B8E4D81" w14:textId="28C64A44" w:rsidR="00C11AB6" w:rsidRPr="0039630F" w:rsidRDefault="009F30EF" w:rsidP="00C11AB6">
                            <w:pPr>
                              <w:pStyle w:val="Heading7"/>
                              <w:contextualSpacing/>
                              <w:textboxTightWrap w:val="allLines"/>
                              <w:rPr>
                                <w:rFonts w:ascii="Garamond" w:hAnsi="Garamond" w:cs="Aparajita"/>
                                <w:i w:val="0"/>
                                <w:iCs/>
                                <w:color w:val="7030A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aramond" w:hAnsi="Garamond" w:cs="Aparajita"/>
                                <w:i w:val="0"/>
                                <w:iCs/>
                                <w:color w:val="7030A0"/>
                                <w:sz w:val="26"/>
                                <w:szCs w:val="26"/>
                              </w:rPr>
                              <w:t>Ass</w:t>
                            </w:r>
                            <w:r w:rsidR="00A15D88">
                              <w:rPr>
                                <w:rFonts w:ascii="Garamond" w:hAnsi="Garamond" w:cs="Aparajita"/>
                                <w:i w:val="0"/>
                                <w:iCs/>
                                <w:color w:val="7030A0"/>
                                <w:sz w:val="26"/>
                                <w:szCs w:val="26"/>
                              </w:rPr>
                              <w:t>ociate</w:t>
                            </w:r>
                            <w:r>
                              <w:rPr>
                                <w:rFonts w:ascii="Garamond" w:hAnsi="Garamond" w:cs="Aparajita"/>
                                <w:i w:val="0"/>
                                <w:iCs/>
                                <w:color w:val="7030A0"/>
                                <w:sz w:val="26"/>
                                <w:szCs w:val="26"/>
                              </w:rPr>
                              <w:t xml:space="preserve"> Professor</w:t>
                            </w:r>
                          </w:p>
                          <w:p w14:paraId="0D402695" w14:textId="276ED568" w:rsidR="00C11AB6" w:rsidRPr="0039630F" w:rsidRDefault="00C11AB6" w:rsidP="00C11AB6">
                            <w:pPr>
                              <w:pStyle w:val="Heading7"/>
                              <w:contextualSpacing/>
                              <w:textboxTightWrap w:val="allLines"/>
                              <w:rPr>
                                <w:rFonts w:ascii="Garamond" w:hAnsi="Garamond" w:cs="Aparajita"/>
                                <w:i w:val="0"/>
                                <w:iCs/>
                                <w:color w:val="7030A0"/>
                                <w:sz w:val="26"/>
                                <w:szCs w:val="26"/>
                              </w:rPr>
                            </w:pPr>
                            <w:r w:rsidRPr="0039630F">
                              <w:rPr>
                                <w:rFonts w:ascii="Garamond" w:hAnsi="Garamond" w:cs="Aparajita"/>
                                <w:i w:val="0"/>
                                <w:iCs/>
                                <w:color w:val="7030A0"/>
                                <w:sz w:val="26"/>
                                <w:szCs w:val="26"/>
                              </w:rPr>
                              <w:t xml:space="preserve">Department of </w:t>
                            </w:r>
                            <w:r w:rsidR="009F30EF">
                              <w:rPr>
                                <w:rFonts w:ascii="Garamond" w:hAnsi="Garamond" w:cs="Aparajita"/>
                                <w:i w:val="0"/>
                                <w:iCs/>
                                <w:color w:val="7030A0"/>
                                <w:sz w:val="26"/>
                                <w:szCs w:val="26"/>
                              </w:rPr>
                              <w:t>Civil</w:t>
                            </w:r>
                            <w:r w:rsidRPr="0039630F">
                              <w:rPr>
                                <w:rFonts w:ascii="Garamond" w:hAnsi="Garamond" w:cs="Aparajita"/>
                                <w:i w:val="0"/>
                                <w:iCs/>
                                <w:color w:val="7030A0"/>
                                <w:sz w:val="26"/>
                                <w:szCs w:val="26"/>
                              </w:rPr>
                              <w:t xml:space="preserve"> Engineering</w:t>
                            </w:r>
                          </w:p>
                          <w:p w14:paraId="25376E77" w14:textId="138D0B3A" w:rsidR="001D190B" w:rsidRPr="0039630F" w:rsidRDefault="00C11AB6" w:rsidP="005F32EA">
                            <w:pPr>
                              <w:contextualSpacing/>
                              <w:textboxTightWrap w:val="allLines"/>
                              <w:rPr>
                                <w:rFonts w:ascii="Garamond" w:hAnsi="Garamond"/>
                                <w:iCs/>
                                <w:color w:val="7030A0"/>
                                <w:sz w:val="26"/>
                                <w:szCs w:val="26"/>
                                <w:lang w:eastAsia="ar-SA"/>
                              </w:rPr>
                            </w:pPr>
                            <w:r w:rsidRPr="0039630F">
                              <w:rPr>
                                <w:rFonts w:ascii="Garamond" w:hAnsi="Garamond"/>
                                <w:b/>
                                <w:iCs/>
                                <w:color w:val="7030A0"/>
                                <w:sz w:val="26"/>
                                <w:szCs w:val="26"/>
                              </w:rPr>
                              <w:t>Indian Institute of Technology Ropar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C1619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21.5pt;margin-top:51.75pt;width:337.1pt;height:82.35pt;z-index:-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" filled="f" fillcolor="#fffaf6" stroked="f" strokecolor="#212120" insetpen="t">
                <v:textbox inset="2.88pt,2.88pt,2.88pt,2.88pt">
                  <w:txbxContent>
                    <w:p w14:paraId="3C8DEB72" w14:textId="6C33290E" w:rsidR="00C11AB6" w:rsidRPr="005F32EA" w:rsidRDefault="009F30EF" w:rsidP="00C11AB6">
                      <w:pPr>
                        <w:pStyle w:val="Heading1"/>
                        <w:tabs>
                          <w:tab w:val="left" w:pos="0"/>
                        </w:tabs>
                        <w:contextualSpacing/>
                        <w:textboxTightWrap w:val="allLines"/>
                        <w:rPr>
                          <w:rFonts w:ascii="Garamond" w:hAnsi="Garamond" w:cs="Aparajita"/>
                          <w:color w:val="7030A0"/>
                          <w:sz w:val="26"/>
                          <w:szCs w:val="26"/>
                        </w:rPr>
                      </w:pPr>
                      <w:r>
                        <w:rPr>
                          <w:rFonts w:ascii="Garamond" w:hAnsi="Garamond" w:cs="Aparajita"/>
                          <w:color w:val="7030A0"/>
                          <w:sz w:val="26"/>
                          <w:szCs w:val="26"/>
                        </w:rPr>
                        <w:t xml:space="preserve">Dr. </w:t>
                      </w:r>
                      <w:r w:rsidR="00E467AE">
                        <w:rPr>
                          <w:rFonts w:ascii="Garamond" w:hAnsi="Garamond" w:cs="Aparajita"/>
                          <w:color w:val="7030A0"/>
                          <w:sz w:val="26"/>
                          <w:szCs w:val="26"/>
                        </w:rPr>
                        <w:t>Sagar Rohidas Chavan</w:t>
                      </w:r>
                      <w:r>
                        <w:rPr>
                          <w:rFonts w:ascii="Garamond" w:hAnsi="Garamond" w:cs="Aparajita"/>
                          <w:color w:val="7030A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B8E4D81" w14:textId="28C64A44" w:rsidR="00C11AB6" w:rsidRPr="0039630F" w:rsidRDefault="009F30EF" w:rsidP="00C11AB6">
                      <w:pPr>
                        <w:pStyle w:val="Heading7"/>
                        <w:contextualSpacing/>
                        <w:textboxTightWrap w:val="allLines"/>
                        <w:rPr>
                          <w:rFonts w:ascii="Garamond" w:hAnsi="Garamond" w:cs="Aparajita"/>
                          <w:i w:val="0"/>
                          <w:iCs/>
                          <w:color w:val="7030A0"/>
                          <w:sz w:val="26"/>
                          <w:szCs w:val="26"/>
                        </w:rPr>
                      </w:pPr>
                      <w:r>
                        <w:rPr>
                          <w:rFonts w:ascii="Garamond" w:hAnsi="Garamond" w:cs="Aparajita"/>
                          <w:i w:val="0"/>
                          <w:iCs/>
                          <w:color w:val="7030A0"/>
                          <w:sz w:val="26"/>
                          <w:szCs w:val="26"/>
                        </w:rPr>
                        <w:t>Ass</w:t>
                      </w:r>
                      <w:r w:rsidR="00A15D88">
                        <w:rPr>
                          <w:rFonts w:ascii="Garamond" w:hAnsi="Garamond" w:cs="Aparajita"/>
                          <w:i w:val="0"/>
                          <w:iCs/>
                          <w:color w:val="7030A0"/>
                          <w:sz w:val="26"/>
                          <w:szCs w:val="26"/>
                        </w:rPr>
                        <w:t>ociate</w:t>
                      </w:r>
                      <w:r>
                        <w:rPr>
                          <w:rFonts w:ascii="Garamond" w:hAnsi="Garamond" w:cs="Aparajita"/>
                          <w:i w:val="0"/>
                          <w:iCs/>
                          <w:color w:val="7030A0"/>
                          <w:sz w:val="26"/>
                          <w:szCs w:val="26"/>
                        </w:rPr>
                        <w:t xml:space="preserve"> Professor</w:t>
                      </w:r>
                    </w:p>
                    <w:p w14:paraId="0D402695" w14:textId="276ED568" w:rsidR="00C11AB6" w:rsidRPr="0039630F" w:rsidRDefault="00C11AB6" w:rsidP="00C11AB6">
                      <w:pPr>
                        <w:pStyle w:val="Heading7"/>
                        <w:contextualSpacing/>
                        <w:textboxTightWrap w:val="allLines"/>
                        <w:rPr>
                          <w:rFonts w:ascii="Garamond" w:hAnsi="Garamond" w:cs="Aparajita"/>
                          <w:i w:val="0"/>
                          <w:iCs/>
                          <w:color w:val="7030A0"/>
                          <w:sz w:val="26"/>
                          <w:szCs w:val="26"/>
                        </w:rPr>
                      </w:pPr>
                      <w:r w:rsidRPr="0039630F">
                        <w:rPr>
                          <w:rFonts w:ascii="Garamond" w:hAnsi="Garamond" w:cs="Aparajita"/>
                          <w:i w:val="0"/>
                          <w:iCs/>
                          <w:color w:val="7030A0"/>
                          <w:sz w:val="26"/>
                          <w:szCs w:val="26"/>
                        </w:rPr>
                        <w:t xml:space="preserve">Department of </w:t>
                      </w:r>
                      <w:r w:rsidR="009F30EF">
                        <w:rPr>
                          <w:rFonts w:ascii="Garamond" w:hAnsi="Garamond" w:cs="Aparajita"/>
                          <w:i w:val="0"/>
                          <w:iCs/>
                          <w:color w:val="7030A0"/>
                          <w:sz w:val="26"/>
                          <w:szCs w:val="26"/>
                        </w:rPr>
                        <w:t>Civil</w:t>
                      </w:r>
                      <w:r w:rsidRPr="0039630F">
                        <w:rPr>
                          <w:rFonts w:ascii="Garamond" w:hAnsi="Garamond" w:cs="Aparajita"/>
                          <w:i w:val="0"/>
                          <w:iCs/>
                          <w:color w:val="7030A0"/>
                          <w:sz w:val="26"/>
                          <w:szCs w:val="26"/>
                        </w:rPr>
                        <w:t xml:space="preserve"> Engineering</w:t>
                      </w:r>
                    </w:p>
                    <w:p w14:paraId="25376E77" w14:textId="138D0B3A" w:rsidR="001D190B" w:rsidRPr="0039630F" w:rsidRDefault="00C11AB6" w:rsidP="005F32EA">
                      <w:pPr>
                        <w:contextualSpacing/>
                        <w:textboxTightWrap w:val="allLines"/>
                        <w:rPr>
                          <w:rFonts w:ascii="Garamond" w:hAnsi="Garamond"/>
                          <w:iCs/>
                          <w:color w:val="7030A0"/>
                          <w:sz w:val="26"/>
                          <w:szCs w:val="26"/>
                          <w:lang w:eastAsia="ar-SA"/>
                        </w:rPr>
                      </w:pPr>
                      <w:r w:rsidRPr="0039630F">
                        <w:rPr>
                          <w:rFonts w:ascii="Garamond" w:hAnsi="Garamond"/>
                          <w:b/>
                          <w:iCs/>
                          <w:color w:val="7030A0"/>
                          <w:sz w:val="26"/>
                          <w:szCs w:val="26"/>
                        </w:rPr>
                        <w:t>Indian Institute of Technology Ropar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32EA" w:rsidRPr="00AC6BC8">
        <w:rPr>
          <w:rFonts w:ascii="Garamond" w:hAnsi="Garamond"/>
          <w:b/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FED410" wp14:editId="32ABAE49">
                <wp:simplePos x="0" y="0"/>
                <wp:positionH relativeFrom="column">
                  <wp:posOffset>-1156970</wp:posOffset>
                </wp:positionH>
                <wp:positionV relativeFrom="paragraph">
                  <wp:posOffset>-45608</wp:posOffset>
                </wp:positionV>
                <wp:extent cx="7776210" cy="47625"/>
                <wp:effectExtent l="19050" t="19050" r="3429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6210" cy="476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FA477" id="Straight Connector 2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1.1pt,-3.6pt" to="521.2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" strokecolor="#7030a0" strokeweight="3pt">
                <v:stroke joinstyle="miter"/>
              </v:line>
            </w:pict>
          </mc:Fallback>
        </mc:AlternateContent>
      </w:r>
      <w:r w:rsidR="005F32EA" w:rsidRPr="00AC6BC8">
        <w:rPr>
          <w:rFonts w:ascii="Garamond" w:hAnsi="Garamond"/>
          <w:b/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980232" wp14:editId="51ED2DF1">
                <wp:simplePos x="0" y="0"/>
                <wp:positionH relativeFrom="column">
                  <wp:posOffset>-1141730</wp:posOffset>
                </wp:positionH>
                <wp:positionV relativeFrom="paragraph">
                  <wp:posOffset>-89535</wp:posOffset>
                </wp:positionV>
                <wp:extent cx="7776210" cy="47625"/>
                <wp:effectExtent l="0" t="0" r="3429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6210" cy="476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BB6E8" id="Straight Connector 1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9.9pt,-7.05pt" to="522.4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" strokecolor="#7030a0" strokeweight="1pt">
                <v:stroke joinstyle="miter"/>
              </v:line>
            </w:pict>
          </mc:Fallback>
        </mc:AlternateContent>
      </w:r>
      <w:r w:rsidR="005F32EA" w:rsidRPr="00AC6BC8">
        <w:rPr>
          <w:rFonts w:ascii="Garamond" w:hAnsi="Garamond"/>
          <w:b/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7DD88" wp14:editId="44E0CC32">
                <wp:simplePos x="0" y="0"/>
                <wp:positionH relativeFrom="column">
                  <wp:posOffset>-1141730</wp:posOffset>
                </wp:positionH>
                <wp:positionV relativeFrom="paragraph">
                  <wp:posOffset>-118745</wp:posOffset>
                </wp:positionV>
                <wp:extent cx="7776210" cy="47625"/>
                <wp:effectExtent l="0" t="0" r="3429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6210" cy="47625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ACC40" id="Straight Connector 1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9.9pt,-9.35pt" to="522.4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" strokecolor="#7030a0" strokeweight=".5pt">
                <v:stroke joinstyle="miter"/>
              </v:line>
            </w:pict>
          </mc:Fallback>
        </mc:AlternateContent>
      </w:r>
      <w:r w:rsidR="005F32EA" w:rsidRPr="00AC6BC8">
        <w:rPr>
          <w:rFonts w:ascii="Garamond" w:hAnsi="Garamond"/>
          <w:b/>
          <w:noProof/>
          <w:sz w:val="32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535420ED" wp14:editId="066C1A77">
            <wp:simplePos x="0" y="0"/>
            <wp:positionH relativeFrom="margin">
              <wp:posOffset>-598805</wp:posOffset>
            </wp:positionH>
            <wp:positionV relativeFrom="topMargin">
              <wp:posOffset>657225</wp:posOffset>
            </wp:positionV>
            <wp:extent cx="885825" cy="980440"/>
            <wp:effectExtent l="0" t="0" r="9525" b="0"/>
            <wp:wrapSquare wrapText="bothSides"/>
            <wp:docPr id="17" name="Picture 1" descr="C:\Documents and Settings\Admin.IITROPAR-B9B369\My Documents\2012.07.20-IITRPR-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.IITROPAR-B9B369\My Documents\2012.07.20-IITRPR-NEW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7938" w:rsidRPr="00AC6BC8">
        <w:rPr>
          <w:rFonts w:ascii="Garamond" w:hAnsi="Garamond" w:cstheme="minorHAnsi"/>
          <w:sz w:val="24"/>
          <w:szCs w:val="24"/>
        </w:rPr>
        <w:t xml:space="preserve">        </w:t>
      </w:r>
      <w:r w:rsidR="00243304">
        <w:rPr>
          <w:rFonts w:ascii="Garamond" w:hAnsi="Garamond" w:cstheme="minorHAnsi"/>
          <w:sz w:val="24"/>
          <w:szCs w:val="24"/>
        </w:rPr>
        <w:t xml:space="preserve"> </w:t>
      </w:r>
      <w:r w:rsidR="004A7938" w:rsidRPr="00AC6BC8">
        <w:rPr>
          <w:rFonts w:ascii="Garamond" w:hAnsi="Garamond" w:cstheme="minorHAnsi"/>
          <w:sz w:val="24"/>
          <w:szCs w:val="24"/>
        </w:rPr>
        <w:t xml:space="preserve"> </w:t>
      </w:r>
      <w:r w:rsidR="00243304">
        <w:rPr>
          <w:rFonts w:ascii="Garamond" w:hAnsi="Garamond" w:cstheme="minorHAnsi"/>
          <w:sz w:val="24"/>
          <w:szCs w:val="24"/>
        </w:rPr>
        <w:t xml:space="preserve"> </w:t>
      </w:r>
      <w:r w:rsidR="00A15D88">
        <w:rPr>
          <w:rFonts w:ascii="Garamond" w:hAnsi="Garamond" w:cstheme="minorHAnsi"/>
          <w:sz w:val="24"/>
          <w:szCs w:val="24"/>
        </w:rPr>
        <w:t>11</w:t>
      </w:r>
      <w:r w:rsidR="00AA05AC">
        <w:rPr>
          <w:rFonts w:ascii="Garamond" w:hAnsi="Garamond" w:cstheme="minorHAnsi"/>
          <w:sz w:val="24"/>
          <w:szCs w:val="24"/>
          <w:vertAlign w:val="superscript"/>
        </w:rPr>
        <w:t>th</w:t>
      </w:r>
      <w:r w:rsidR="007F3448" w:rsidRPr="00AC6BC8">
        <w:rPr>
          <w:rFonts w:ascii="Garamond" w:hAnsi="Garamond" w:cstheme="minorHAnsi"/>
          <w:sz w:val="24"/>
          <w:szCs w:val="24"/>
        </w:rPr>
        <w:t xml:space="preserve"> </w:t>
      </w:r>
      <w:r w:rsidR="00A15D88">
        <w:rPr>
          <w:rFonts w:ascii="Garamond" w:hAnsi="Garamond" w:cstheme="minorHAnsi"/>
          <w:sz w:val="24"/>
          <w:szCs w:val="24"/>
        </w:rPr>
        <w:t>Nov</w:t>
      </w:r>
      <w:r w:rsidR="00B0194F" w:rsidRPr="00AC6BC8">
        <w:rPr>
          <w:rFonts w:ascii="Garamond" w:hAnsi="Garamond" w:cstheme="minorHAnsi"/>
          <w:sz w:val="24"/>
          <w:szCs w:val="24"/>
        </w:rPr>
        <w:t xml:space="preserve"> 2024</w:t>
      </w:r>
    </w:p>
    <w:p w14:paraId="2939D99E" w14:textId="77777777" w:rsidR="00F322CA" w:rsidRPr="00AC6BC8" w:rsidRDefault="00F322CA" w:rsidP="00F322CA">
      <w:pPr>
        <w:spacing w:line="276" w:lineRule="auto"/>
        <w:ind w:left="-567"/>
        <w:jc w:val="both"/>
        <w:rPr>
          <w:rFonts w:ascii="Garamond" w:hAnsi="Garamond"/>
          <w:sz w:val="24"/>
          <w:szCs w:val="24"/>
        </w:rPr>
      </w:pPr>
      <w:r w:rsidRPr="00AC6BC8">
        <w:rPr>
          <w:rFonts w:ascii="Garamond" w:hAnsi="Garamond"/>
          <w:sz w:val="24"/>
          <w:szCs w:val="24"/>
        </w:rPr>
        <w:t xml:space="preserve">To </w:t>
      </w:r>
    </w:p>
    <w:p w14:paraId="69F1BE62" w14:textId="2B5E5AF7" w:rsidR="00942D94" w:rsidRPr="00AC6BC8" w:rsidRDefault="00F322CA" w:rsidP="00F322CA">
      <w:pPr>
        <w:spacing w:line="276" w:lineRule="auto"/>
        <w:ind w:left="-567"/>
        <w:jc w:val="both"/>
        <w:rPr>
          <w:rFonts w:ascii="Garamond" w:hAnsi="Garamond"/>
          <w:sz w:val="24"/>
          <w:szCs w:val="24"/>
        </w:rPr>
      </w:pPr>
      <w:r w:rsidRPr="00AC6BC8">
        <w:rPr>
          <w:rFonts w:ascii="Garamond" w:hAnsi="Garamond"/>
          <w:sz w:val="24"/>
          <w:szCs w:val="24"/>
        </w:rPr>
        <w:t xml:space="preserve">The Editor </w:t>
      </w:r>
    </w:p>
    <w:p w14:paraId="34BC1670" w14:textId="1FDAB18B" w:rsidR="00CD46C1" w:rsidRPr="00CD46C1" w:rsidRDefault="0028152F" w:rsidP="00CD46C1">
      <w:pPr>
        <w:snapToGrid w:val="0"/>
        <w:ind w:left="-56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Journal of Hydrology</w:t>
      </w:r>
    </w:p>
    <w:p w14:paraId="1C59A8F6" w14:textId="2EB59943" w:rsidR="00477705" w:rsidRDefault="00470793" w:rsidP="00477705">
      <w:pPr>
        <w:snapToGrid w:val="0"/>
        <w:spacing w:after="120" w:line="480" w:lineRule="auto"/>
        <w:ind w:left="-567"/>
        <w:jc w:val="both"/>
        <w:rPr>
          <w:rFonts w:ascii="Garamond" w:hAnsi="Garamond"/>
          <w:sz w:val="24"/>
          <w:szCs w:val="24"/>
        </w:rPr>
      </w:pPr>
      <w:r w:rsidRPr="00AC6BC8">
        <w:rPr>
          <w:rFonts w:ascii="Garamond" w:hAnsi="Garamond"/>
          <w:sz w:val="24"/>
          <w:szCs w:val="24"/>
        </w:rPr>
        <w:t>Elsevier</w:t>
      </w:r>
    </w:p>
    <w:p w14:paraId="0D439ADB" w14:textId="77777777" w:rsidR="0028152F" w:rsidRPr="006627B0" w:rsidRDefault="00794E44" w:rsidP="0028152F">
      <w:pPr>
        <w:snapToGrid w:val="0"/>
        <w:ind w:left="-567"/>
        <w:jc w:val="both"/>
        <w:rPr>
          <w:rFonts w:ascii="Garamond" w:hAnsi="Garamond"/>
          <w:b/>
          <w:sz w:val="24"/>
          <w:szCs w:val="24"/>
          <w:u w:val="single"/>
        </w:rPr>
      </w:pPr>
      <w:r w:rsidRPr="006627B0">
        <w:rPr>
          <w:rFonts w:ascii="Garamond" w:hAnsi="Garamond"/>
          <w:b/>
          <w:sz w:val="24"/>
          <w:szCs w:val="24"/>
          <w:u w:val="single"/>
          <w:lang w:val="en-AU"/>
        </w:rPr>
        <w:t xml:space="preserve">Subject: Manuscript </w:t>
      </w:r>
      <w:r w:rsidR="0018261F" w:rsidRPr="006627B0">
        <w:rPr>
          <w:rFonts w:ascii="Garamond" w:hAnsi="Garamond"/>
          <w:b/>
          <w:sz w:val="24"/>
          <w:szCs w:val="24"/>
          <w:u w:val="single"/>
          <w:lang w:val="en-AU"/>
        </w:rPr>
        <w:t>submission in</w:t>
      </w:r>
      <w:r w:rsidRPr="006627B0">
        <w:rPr>
          <w:rFonts w:ascii="Garamond" w:hAnsi="Garamond"/>
          <w:b/>
          <w:sz w:val="24"/>
          <w:szCs w:val="24"/>
          <w:u w:val="single"/>
          <w:lang w:val="en-AU"/>
        </w:rPr>
        <w:t xml:space="preserve"> </w:t>
      </w:r>
      <w:r w:rsidR="0028152F" w:rsidRPr="006627B0">
        <w:rPr>
          <w:rFonts w:ascii="Garamond" w:hAnsi="Garamond"/>
          <w:b/>
          <w:sz w:val="24"/>
          <w:szCs w:val="24"/>
          <w:u w:val="single"/>
        </w:rPr>
        <w:t>Journal of Hydrology</w:t>
      </w:r>
    </w:p>
    <w:p w14:paraId="4814825D" w14:textId="22351111" w:rsidR="00794E44" w:rsidRPr="00AC6BC8" w:rsidRDefault="00794E44" w:rsidP="00794E44">
      <w:pPr>
        <w:jc w:val="center"/>
        <w:rPr>
          <w:rFonts w:ascii="Garamond" w:hAnsi="Garamond" w:cs="Arial"/>
          <w:b/>
          <w:u w:val="single"/>
        </w:rPr>
      </w:pPr>
    </w:p>
    <w:p w14:paraId="5AA6C04A" w14:textId="5CAA141B" w:rsidR="001A2916" w:rsidRPr="00AC6BC8" w:rsidRDefault="001A2916" w:rsidP="00822400">
      <w:pPr>
        <w:snapToGrid w:val="0"/>
        <w:spacing w:line="480" w:lineRule="auto"/>
        <w:ind w:left="-567"/>
        <w:jc w:val="both"/>
        <w:rPr>
          <w:rFonts w:ascii="Garamond" w:hAnsi="Garamond"/>
          <w:sz w:val="24"/>
          <w:szCs w:val="24"/>
          <w:lang w:val="en-AU"/>
        </w:rPr>
      </w:pPr>
      <w:r w:rsidRPr="00AC6BC8">
        <w:rPr>
          <w:rFonts w:ascii="Garamond" w:hAnsi="Garamond"/>
          <w:sz w:val="24"/>
          <w:szCs w:val="24"/>
          <w:lang w:val="en-AU"/>
        </w:rPr>
        <w:t>Dear Sir</w:t>
      </w:r>
      <w:r w:rsidR="00F322CA" w:rsidRPr="00AC6BC8">
        <w:rPr>
          <w:rFonts w:ascii="Garamond" w:hAnsi="Garamond"/>
          <w:sz w:val="24"/>
          <w:szCs w:val="24"/>
          <w:lang w:val="en-AU"/>
        </w:rPr>
        <w:t>/Madam</w:t>
      </w:r>
      <w:r w:rsidRPr="00AC6BC8">
        <w:rPr>
          <w:rFonts w:ascii="Garamond" w:hAnsi="Garamond"/>
          <w:sz w:val="24"/>
          <w:szCs w:val="24"/>
          <w:lang w:val="en-AU"/>
        </w:rPr>
        <w:t>,</w:t>
      </w:r>
      <w:r w:rsidR="00F57A36" w:rsidRPr="00AC6BC8">
        <w:rPr>
          <w:rFonts w:ascii="Garamond" w:hAnsi="Garamond"/>
          <w:sz w:val="24"/>
          <w:szCs w:val="24"/>
          <w:lang w:val="en-AU"/>
        </w:rPr>
        <w:t xml:space="preserve">        </w:t>
      </w:r>
    </w:p>
    <w:p w14:paraId="66AFB7A9" w14:textId="03703F3D" w:rsidR="00AF7834" w:rsidRDefault="001A2916" w:rsidP="00822400">
      <w:pPr>
        <w:spacing w:after="120" w:line="360" w:lineRule="auto"/>
        <w:ind w:left="-567"/>
        <w:jc w:val="both"/>
        <w:rPr>
          <w:rFonts w:ascii="Garamond" w:hAnsi="Garamond"/>
          <w:sz w:val="24"/>
          <w:szCs w:val="24"/>
          <w:lang w:val="en-AU"/>
        </w:rPr>
      </w:pPr>
      <w:r w:rsidRPr="00AC6BC8">
        <w:rPr>
          <w:rFonts w:ascii="Garamond" w:hAnsi="Garamond"/>
          <w:sz w:val="24"/>
          <w:szCs w:val="24"/>
          <w:lang w:val="en-AU"/>
        </w:rPr>
        <w:t xml:space="preserve">Enclosed </w:t>
      </w:r>
      <w:r w:rsidR="00D767B1">
        <w:rPr>
          <w:rFonts w:ascii="Garamond" w:hAnsi="Garamond"/>
          <w:sz w:val="24"/>
          <w:szCs w:val="24"/>
          <w:lang w:val="en-AU"/>
        </w:rPr>
        <w:t xml:space="preserve">herewith </w:t>
      </w:r>
      <w:r w:rsidRPr="00AC6BC8">
        <w:rPr>
          <w:rFonts w:ascii="Garamond" w:hAnsi="Garamond"/>
          <w:sz w:val="24"/>
          <w:szCs w:val="24"/>
          <w:lang w:val="en-AU"/>
        </w:rPr>
        <w:t xml:space="preserve">please find </w:t>
      </w:r>
      <w:r w:rsidR="00135F54" w:rsidRPr="00AC6BC8">
        <w:rPr>
          <w:rFonts w:ascii="Garamond" w:hAnsi="Garamond"/>
          <w:sz w:val="24"/>
          <w:szCs w:val="24"/>
          <w:lang w:val="en-AU"/>
        </w:rPr>
        <w:t>our</w:t>
      </w:r>
      <w:r w:rsidR="005A426A" w:rsidRPr="00AC6BC8">
        <w:rPr>
          <w:rFonts w:ascii="Garamond" w:hAnsi="Garamond"/>
          <w:sz w:val="24"/>
          <w:szCs w:val="24"/>
          <w:lang w:val="en-AU"/>
        </w:rPr>
        <w:t xml:space="preserve"> </w:t>
      </w:r>
      <w:r w:rsidRPr="00AC6BC8">
        <w:rPr>
          <w:rFonts w:ascii="Garamond" w:hAnsi="Garamond"/>
          <w:sz w:val="24"/>
          <w:szCs w:val="24"/>
          <w:lang w:val="en-AU"/>
        </w:rPr>
        <w:t xml:space="preserve">manuscript of the </w:t>
      </w:r>
      <w:r w:rsidR="00D767B1">
        <w:rPr>
          <w:rFonts w:ascii="Garamond" w:hAnsi="Garamond"/>
          <w:sz w:val="24"/>
          <w:szCs w:val="24"/>
          <w:lang w:val="en-AU"/>
        </w:rPr>
        <w:t xml:space="preserve">research </w:t>
      </w:r>
      <w:r w:rsidRPr="00AC6BC8">
        <w:rPr>
          <w:rFonts w:ascii="Garamond" w:hAnsi="Garamond"/>
          <w:sz w:val="24"/>
          <w:szCs w:val="24"/>
          <w:lang w:val="en-AU"/>
        </w:rPr>
        <w:t>paper titled “</w:t>
      </w:r>
      <w:r w:rsidR="00E467AE" w:rsidRPr="00E467AE">
        <w:rPr>
          <w:rFonts w:ascii="Garamond" w:hAnsi="Garamond"/>
          <w:b/>
          <w:sz w:val="24"/>
          <w:szCs w:val="24"/>
          <w:lang w:val="en-IN"/>
        </w:rPr>
        <w:t>Morph_CNeT: A new GIS tool to extract morphometric attributes characterising channel network topology of Indian catchments</w:t>
      </w:r>
      <w:r w:rsidRPr="00AC6BC8">
        <w:rPr>
          <w:rFonts w:ascii="Garamond" w:hAnsi="Garamond"/>
          <w:sz w:val="24"/>
          <w:szCs w:val="24"/>
          <w:lang w:val="en-AU"/>
        </w:rPr>
        <w:t xml:space="preserve">” authored by </w:t>
      </w:r>
      <w:r w:rsidR="00E467AE">
        <w:rPr>
          <w:rFonts w:ascii="Garamond" w:hAnsi="Garamond"/>
          <w:sz w:val="24"/>
          <w:szCs w:val="24"/>
          <w:lang w:val="en-AU"/>
        </w:rPr>
        <w:t xml:space="preserve">Saroj Rana and </w:t>
      </w:r>
      <w:r w:rsidR="00D767B1">
        <w:rPr>
          <w:rFonts w:ascii="Garamond" w:hAnsi="Garamond"/>
          <w:sz w:val="24"/>
          <w:szCs w:val="24"/>
          <w:lang w:val="en-AU"/>
        </w:rPr>
        <w:t>myself</w:t>
      </w:r>
      <w:r w:rsidR="00C46435" w:rsidRPr="00AC6BC8">
        <w:rPr>
          <w:rFonts w:ascii="Garamond" w:hAnsi="Garamond"/>
          <w:b/>
          <w:bCs/>
          <w:sz w:val="24"/>
          <w:szCs w:val="24"/>
          <w:lang w:val="en-AU"/>
        </w:rPr>
        <w:t>,</w:t>
      </w:r>
      <w:r w:rsidRPr="00AC6BC8">
        <w:rPr>
          <w:rFonts w:ascii="Garamond" w:hAnsi="Garamond"/>
          <w:sz w:val="24"/>
          <w:szCs w:val="24"/>
          <w:lang w:val="en-AU"/>
        </w:rPr>
        <w:t xml:space="preserve"> submitted for your kind consideration and possible publication in </w:t>
      </w:r>
      <w:r w:rsidR="00D767B1" w:rsidRPr="00D767B1">
        <w:rPr>
          <w:rFonts w:ascii="Garamond" w:hAnsi="Garamond"/>
          <w:sz w:val="24"/>
          <w:szCs w:val="24"/>
        </w:rPr>
        <w:t>Journal of Hydrology</w:t>
      </w:r>
      <w:r w:rsidR="009B1A9E" w:rsidRPr="002864D9">
        <w:rPr>
          <w:rFonts w:ascii="Garamond" w:hAnsi="Garamond"/>
          <w:sz w:val="24"/>
          <w:szCs w:val="24"/>
          <w:lang w:val="en-AU"/>
        </w:rPr>
        <w:t>.</w:t>
      </w:r>
      <w:r w:rsidR="00794E44" w:rsidRPr="00AC6BC8">
        <w:rPr>
          <w:rFonts w:ascii="Garamond" w:hAnsi="Garamond"/>
          <w:sz w:val="24"/>
          <w:szCs w:val="24"/>
          <w:lang w:val="en-AU"/>
        </w:rPr>
        <w:t xml:space="preserve"> </w:t>
      </w:r>
    </w:p>
    <w:p w14:paraId="65D3111A" w14:textId="3552DF19" w:rsidR="00BC3962" w:rsidRPr="00C43A64" w:rsidRDefault="00055F89" w:rsidP="00A15D88">
      <w:pPr>
        <w:spacing w:line="360" w:lineRule="auto"/>
        <w:ind w:left="-567"/>
        <w:jc w:val="both"/>
        <w:rPr>
          <w:sz w:val="24"/>
          <w:szCs w:val="24"/>
        </w:rPr>
      </w:pPr>
      <w:r>
        <w:rPr>
          <w:rFonts w:ascii="Garamond" w:hAnsi="Garamond"/>
          <w:sz w:val="24"/>
          <w:szCs w:val="24"/>
        </w:rPr>
        <w:t>In this paper a novel</w:t>
      </w:r>
      <w:r w:rsidR="00E467AE">
        <w:rPr>
          <w:rFonts w:ascii="Garamond" w:hAnsi="Garamond"/>
          <w:sz w:val="24"/>
          <w:szCs w:val="24"/>
        </w:rPr>
        <w:t xml:space="preserve">, </w:t>
      </w:r>
      <w:r w:rsidR="00E467AE" w:rsidRPr="00E467AE">
        <w:rPr>
          <w:rFonts w:ascii="Garamond" w:hAnsi="Garamond"/>
          <w:sz w:val="24"/>
          <w:szCs w:val="24"/>
        </w:rPr>
        <w:t xml:space="preserve">easy-to-use and time efficient Python based GIS code/tool named as Morph_CNeT within ArcGIS framework </w:t>
      </w:r>
      <w:r w:rsidR="00E467AE">
        <w:rPr>
          <w:rFonts w:ascii="Garamond" w:hAnsi="Garamond"/>
          <w:sz w:val="24"/>
          <w:szCs w:val="24"/>
        </w:rPr>
        <w:t xml:space="preserve">is Developed </w:t>
      </w:r>
      <w:r w:rsidR="00E467AE" w:rsidRPr="00E467AE">
        <w:rPr>
          <w:rFonts w:ascii="Garamond" w:hAnsi="Garamond"/>
          <w:sz w:val="24"/>
          <w:szCs w:val="24"/>
        </w:rPr>
        <w:t>which provides an algorithmic way to extract the morphometric attributes</w:t>
      </w:r>
      <w:r w:rsidR="00E467AE">
        <w:rPr>
          <w:rFonts w:ascii="Garamond" w:hAnsi="Garamond"/>
          <w:sz w:val="24"/>
          <w:szCs w:val="24"/>
        </w:rPr>
        <w:t xml:space="preserve"> of </w:t>
      </w:r>
      <w:proofErr w:type="spellStart"/>
      <w:r w:rsidR="00E467AE">
        <w:rPr>
          <w:rFonts w:ascii="Garamond" w:hAnsi="Garamond"/>
          <w:sz w:val="24"/>
          <w:szCs w:val="24"/>
        </w:rPr>
        <w:t>cathments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r w:rsidR="00D90E9B">
        <w:rPr>
          <w:rFonts w:ascii="Garamond" w:hAnsi="Garamond"/>
          <w:sz w:val="24"/>
          <w:szCs w:val="24"/>
        </w:rPr>
        <w:t xml:space="preserve">The </w:t>
      </w:r>
      <w:r w:rsidR="00E467AE" w:rsidRPr="00E467AE">
        <w:rPr>
          <w:rFonts w:ascii="Garamond" w:hAnsi="Garamond"/>
          <w:sz w:val="24"/>
          <w:szCs w:val="24"/>
        </w:rPr>
        <w:t>Morph_CNeT</w:t>
      </w:r>
      <w:r w:rsidR="00E467AE">
        <w:rPr>
          <w:rFonts w:ascii="Garamond" w:hAnsi="Garamond"/>
          <w:sz w:val="24"/>
          <w:szCs w:val="24"/>
        </w:rPr>
        <w:t xml:space="preserve"> tool is then used to create a repository named as </w:t>
      </w:r>
      <w:r w:rsidR="00E467AE" w:rsidRPr="00E467AE">
        <w:rPr>
          <w:rFonts w:ascii="Garamond" w:hAnsi="Garamond"/>
          <w:sz w:val="24"/>
          <w:szCs w:val="24"/>
        </w:rPr>
        <w:t>Morph_CNeT</w:t>
      </w:r>
      <w:r w:rsidR="00E467AE">
        <w:rPr>
          <w:rFonts w:ascii="Garamond" w:hAnsi="Garamond"/>
          <w:sz w:val="24"/>
          <w:szCs w:val="24"/>
        </w:rPr>
        <w:t xml:space="preserve">-India. </w:t>
      </w:r>
      <w:r w:rsidR="00E467AE" w:rsidRPr="00E467AE">
        <w:rPr>
          <w:rFonts w:ascii="Garamond" w:hAnsi="Garamond"/>
          <w:sz w:val="24"/>
          <w:szCs w:val="24"/>
        </w:rPr>
        <w:t xml:space="preserve">However, the lack of analysis-ready datasets has often limited the representation of Indian catchments in global hydro-geomorphological studies. To bridge this gap, Morph_CNeT-India database containing morphometric attributes for 1,749 Indian catchments has been prepared in this study. </w:t>
      </w:r>
      <w:r w:rsidR="00E467AE" w:rsidRPr="00A15D88">
        <w:rPr>
          <w:rFonts w:ascii="Garamond" w:hAnsi="Garamond"/>
          <w:sz w:val="24"/>
          <w:szCs w:val="24"/>
        </w:rPr>
        <w:t xml:space="preserve">Additionally, using the </w:t>
      </w:r>
      <w:r w:rsidR="00E467AE" w:rsidRPr="00A15D88">
        <w:rPr>
          <w:rFonts w:ascii="Garamond" w:hAnsi="Garamond"/>
          <w:sz w:val="24"/>
          <w:szCs w:val="24"/>
        </w:rPr>
        <w:t>Morph_CNeT-India</w:t>
      </w:r>
      <w:r w:rsidR="00E467AE" w:rsidRPr="00A15D88">
        <w:rPr>
          <w:rFonts w:ascii="Garamond" w:hAnsi="Garamond"/>
          <w:sz w:val="24"/>
          <w:szCs w:val="24"/>
        </w:rPr>
        <w:t xml:space="preserve"> repository the catchments are classified according to channel network topology.</w:t>
      </w:r>
      <w:r w:rsidR="00A15D88">
        <w:rPr>
          <w:rFonts w:ascii="Garamond" w:hAnsi="Garamond"/>
          <w:sz w:val="24"/>
          <w:szCs w:val="24"/>
        </w:rPr>
        <w:t xml:space="preserve"> </w:t>
      </w:r>
      <w:r w:rsidR="00A15D88" w:rsidRPr="00A15D88">
        <w:rPr>
          <w:sz w:val="24"/>
          <w:szCs w:val="24"/>
        </w:rPr>
        <w:t>This database is essential for advancing our understanding of hydrologic processes across multiple spatial scales and to support various applications in water resource planning and regulation across India.</w:t>
      </w:r>
    </w:p>
    <w:p w14:paraId="79120AF0" w14:textId="7B3BA5C6" w:rsidR="00942D94" w:rsidRPr="00AC6BC8" w:rsidRDefault="00794E44" w:rsidP="00822400">
      <w:pPr>
        <w:spacing w:after="120" w:line="360" w:lineRule="auto"/>
        <w:ind w:left="-567"/>
        <w:jc w:val="both"/>
        <w:rPr>
          <w:rFonts w:ascii="Garamond" w:hAnsi="Garamond"/>
          <w:sz w:val="24"/>
          <w:szCs w:val="24"/>
        </w:rPr>
      </w:pPr>
      <w:r w:rsidRPr="00AC6BC8">
        <w:rPr>
          <w:rFonts w:ascii="Garamond" w:hAnsi="Garamond"/>
          <w:sz w:val="24"/>
          <w:szCs w:val="24"/>
          <w:lang w:val="en-AU"/>
        </w:rPr>
        <w:t xml:space="preserve">It is certified that this work has not been previously published and is not presently under consideration for publication elsewhere. </w:t>
      </w:r>
      <w:r w:rsidR="00877998" w:rsidRPr="00AC6BC8">
        <w:rPr>
          <w:rFonts w:ascii="Garamond" w:hAnsi="Garamond"/>
          <w:sz w:val="24"/>
          <w:szCs w:val="24"/>
          <w:lang w:val="en-AU"/>
        </w:rPr>
        <w:t>Kindly acknowledge for having received the soft copy of the paper</w:t>
      </w:r>
      <w:r w:rsidR="005D2B9B" w:rsidRPr="00AC6BC8">
        <w:rPr>
          <w:rFonts w:ascii="Garamond" w:hAnsi="Garamond"/>
          <w:sz w:val="24"/>
          <w:szCs w:val="24"/>
          <w:lang w:val="en-AU"/>
        </w:rPr>
        <w:t>.</w:t>
      </w:r>
    </w:p>
    <w:p w14:paraId="2914B33E" w14:textId="0EA237AC" w:rsidR="005C74E8" w:rsidRPr="00AC6BC8" w:rsidRDefault="0010004C" w:rsidP="00CF0F49">
      <w:pPr>
        <w:ind w:left="-567"/>
        <w:jc w:val="both"/>
        <w:rPr>
          <w:rFonts w:ascii="Garamond" w:hAnsi="Garamond"/>
          <w:sz w:val="24"/>
          <w:szCs w:val="24"/>
        </w:rPr>
      </w:pPr>
      <w:r w:rsidRPr="00AC6BC8">
        <w:rPr>
          <w:rFonts w:ascii="Garamond" w:hAnsi="Garamond"/>
          <w:sz w:val="24"/>
          <w:szCs w:val="24"/>
        </w:rPr>
        <w:t>Sincerely</w:t>
      </w:r>
    </w:p>
    <w:p w14:paraId="3919805A" w14:textId="457A2748" w:rsidR="00E00CA5" w:rsidRDefault="00E00CA5" w:rsidP="00CF0F49">
      <w:pPr>
        <w:ind w:left="-567"/>
        <w:jc w:val="both"/>
        <w:rPr>
          <w:rFonts w:ascii="Garamond" w:hAnsi="Garamond"/>
          <w:noProof/>
          <w:sz w:val="24"/>
          <w:szCs w:val="24"/>
          <w:lang w:val="en-IN" w:eastAsia="en-IN"/>
        </w:rPr>
      </w:pPr>
    </w:p>
    <w:p w14:paraId="471C9BED" w14:textId="77777777" w:rsidR="00A15D88" w:rsidRPr="00AC6BC8" w:rsidRDefault="00A15D88" w:rsidP="00CF0F49">
      <w:pPr>
        <w:ind w:left="-567"/>
        <w:jc w:val="both"/>
        <w:rPr>
          <w:rFonts w:ascii="Garamond" w:hAnsi="Garamond"/>
          <w:sz w:val="24"/>
          <w:szCs w:val="24"/>
        </w:rPr>
      </w:pPr>
    </w:p>
    <w:p w14:paraId="53592B78" w14:textId="77777777" w:rsidR="00A15D88" w:rsidRDefault="00A15D88" w:rsidP="00F322CA">
      <w:pPr>
        <w:spacing w:line="360" w:lineRule="auto"/>
        <w:ind w:left="-567"/>
        <w:jc w:val="both"/>
        <w:rPr>
          <w:rFonts w:ascii="Garamond" w:hAnsi="Garamond"/>
          <w:sz w:val="24"/>
          <w:szCs w:val="24"/>
        </w:rPr>
      </w:pPr>
    </w:p>
    <w:p w14:paraId="4355E3EF" w14:textId="4745945A" w:rsidR="0010004C" w:rsidRPr="00AC6BC8" w:rsidRDefault="00A15D88" w:rsidP="00F322CA">
      <w:pPr>
        <w:spacing w:line="360" w:lineRule="auto"/>
        <w:ind w:left="-56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Sagar Rohidas Chavan</w:t>
      </w:r>
    </w:p>
    <w:p w14:paraId="511627E2" w14:textId="3E3EC69E" w:rsidR="0010004C" w:rsidRPr="00AC6BC8" w:rsidRDefault="0010004C" w:rsidP="00F322CA">
      <w:pPr>
        <w:spacing w:line="360" w:lineRule="auto"/>
        <w:ind w:left="-567"/>
        <w:jc w:val="both"/>
        <w:rPr>
          <w:rFonts w:ascii="Garamond" w:hAnsi="Garamond"/>
          <w:sz w:val="24"/>
          <w:szCs w:val="24"/>
        </w:rPr>
      </w:pPr>
      <w:r w:rsidRPr="00AC6BC8">
        <w:rPr>
          <w:rFonts w:ascii="Garamond" w:hAnsi="Garamond"/>
          <w:sz w:val="24"/>
          <w:szCs w:val="24"/>
        </w:rPr>
        <w:t xml:space="preserve">Department of </w:t>
      </w:r>
      <w:r w:rsidR="00081B0E" w:rsidRPr="00AC6BC8">
        <w:rPr>
          <w:rFonts w:ascii="Garamond" w:hAnsi="Garamond"/>
          <w:sz w:val="24"/>
          <w:szCs w:val="24"/>
        </w:rPr>
        <w:t>Civil</w:t>
      </w:r>
      <w:r w:rsidRPr="00AC6BC8">
        <w:rPr>
          <w:rFonts w:ascii="Garamond" w:hAnsi="Garamond"/>
          <w:sz w:val="24"/>
          <w:szCs w:val="24"/>
        </w:rPr>
        <w:t xml:space="preserve"> Engineering</w:t>
      </w:r>
    </w:p>
    <w:p w14:paraId="3483D479" w14:textId="0674D0DE" w:rsidR="0078519A" w:rsidRPr="00AC6BC8" w:rsidRDefault="0010004C" w:rsidP="00A35B5B">
      <w:pPr>
        <w:spacing w:line="360" w:lineRule="auto"/>
        <w:ind w:left="-567"/>
        <w:jc w:val="both"/>
        <w:rPr>
          <w:rFonts w:ascii="Garamond" w:hAnsi="Garamond"/>
          <w:sz w:val="24"/>
          <w:szCs w:val="24"/>
        </w:rPr>
      </w:pPr>
      <w:r w:rsidRPr="00AC6BC8">
        <w:rPr>
          <w:rFonts w:ascii="Garamond" w:hAnsi="Garamond"/>
          <w:sz w:val="24"/>
          <w:szCs w:val="24"/>
        </w:rPr>
        <w:t>Indian Institute of Technology Ropar</w:t>
      </w:r>
      <w:r w:rsidR="00325075" w:rsidRPr="00AC6BC8">
        <w:rPr>
          <w:rFonts w:ascii="Garamond" w:hAnsi="Garamond" w:cstheme="minorHAnsi"/>
          <w:noProof/>
          <w:color w:val="auto"/>
          <w:kern w:val="0"/>
          <w:sz w:val="24"/>
          <w:szCs w:val="24"/>
          <w:lang w:val="en-IN" w:eastAsia="en-IN"/>
        </w:rPr>
        <mc:AlternateContent>
          <mc:Choice Requires="wps">
            <w:drawing>
              <wp:anchor distT="36576" distB="36576" distL="36576" distR="36576" simplePos="0" relativeHeight="251662336" behindDoc="1" locked="0" layoutInCell="1" allowOverlap="1" wp14:anchorId="0C6581C6" wp14:editId="493FD4F2">
                <wp:simplePos x="0" y="0"/>
                <wp:positionH relativeFrom="margin">
                  <wp:align>left</wp:align>
                </wp:positionH>
                <wp:positionV relativeFrom="page">
                  <wp:posOffset>9427779</wp:posOffset>
                </wp:positionV>
                <wp:extent cx="4038600" cy="762000"/>
                <wp:effectExtent l="0" t="0" r="0" b="0"/>
                <wp:wrapNone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7BAF6E" w14:textId="4A7D8F51" w:rsidR="00C11AB6" w:rsidRPr="00E06893" w:rsidRDefault="00C11AB6" w:rsidP="00817413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E06893"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>Rupnagar, Punjab – 140 001, India</w:t>
                            </w:r>
                          </w:p>
                          <w:p w14:paraId="5205C416" w14:textId="091F27A8" w:rsidR="00C11AB6" w:rsidRPr="00E06893" w:rsidRDefault="00325075" w:rsidP="00817413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E06893"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 xml:space="preserve">Tel. </w:t>
                            </w:r>
                            <w:r w:rsidR="00C11AB6" w:rsidRPr="00E06893"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>(off</w:t>
                            </w:r>
                            <w:proofErr w:type="gramStart"/>
                            <w:r w:rsidR="00C11AB6" w:rsidRPr="00E06893"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 xml:space="preserve">) </w:t>
                            </w:r>
                            <w:r w:rsidR="00A35B5B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>:</w:t>
                            </w:r>
                            <w:proofErr w:type="gramEnd"/>
                            <w:r w:rsidR="00A35B5B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 xml:space="preserve"> +91 01881 23 2122</w:t>
                            </w:r>
                            <w:r w:rsidR="00C11AB6" w:rsidRPr="00784B2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</w:p>
                          <w:p w14:paraId="3875A049" w14:textId="463AD137" w:rsidR="00C11AB6" w:rsidRPr="00E06893" w:rsidRDefault="00C11AB6" w:rsidP="00C11AB6">
                            <w:pPr>
                              <w:widowControl w:val="0"/>
                              <w:spacing w:line="220" w:lineRule="exact"/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E06893"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 xml:space="preserve">Email: </w:t>
                            </w:r>
                            <w:r w:rsidR="00A35B5B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>sayantan.ganguly@iitrpr.ac.in</w:t>
                            </w:r>
                            <w:hyperlink r:id="rId8" w:history="1"/>
                            <w:r w:rsidR="009C014E" w:rsidRPr="00784B20"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 xml:space="preserve">; </w:t>
                            </w:r>
                            <w:r w:rsidR="00A35B5B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w w:val="90"/>
                                <w:sz w:val="22"/>
                                <w:szCs w:val="22"/>
                                <w:lang w:val="en"/>
                              </w:rPr>
                              <w:t>sayforall@gmail.com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581C6" id="Text Box 18" o:spid="_x0000_s1027" type="#_x0000_t202" style="position:absolute;left:0;text-align:left;margin-left:0;margin-top:742.35pt;width:318pt;height:60pt;z-index:-251654144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" filled="f" fillcolor="#fffffe" stroked="f" strokecolor="#212120" insetpen="t">
                <v:textbox inset="2.88pt,2.88pt,2.88pt,2.88pt">
                  <w:txbxContent>
                    <w:p w14:paraId="067BAF6E" w14:textId="4A7D8F51" w:rsidR="00C11AB6" w:rsidRPr="00E06893" w:rsidRDefault="00C11AB6" w:rsidP="00817413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22"/>
                          <w:szCs w:val="22"/>
                          <w:lang w:val="en"/>
                        </w:rPr>
                      </w:pPr>
                      <w:r w:rsidRPr="00E06893"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22"/>
                          <w:szCs w:val="22"/>
                          <w:lang w:val="en"/>
                        </w:rPr>
                        <w:t>Rupnagar, Punjab – 140 001, India</w:t>
                      </w:r>
                    </w:p>
                    <w:p w14:paraId="5205C416" w14:textId="091F27A8" w:rsidR="00C11AB6" w:rsidRPr="00E06893" w:rsidRDefault="00325075" w:rsidP="00817413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22"/>
                          <w:szCs w:val="22"/>
                          <w:lang w:val="en"/>
                        </w:rPr>
                      </w:pPr>
                      <w:r w:rsidRPr="00E06893"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22"/>
                          <w:szCs w:val="22"/>
                          <w:lang w:val="en"/>
                        </w:rPr>
                        <w:t xml:space="preserve">Tel. </w:t>
                      </w:r>
                      <w:r w:rsidR="00C11AB6" w:rsidRPr="00E06893"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22"/>
                          <w:szCs w:val="22"/>
                          <w:lang w:val="en"/>
                        </w:rPr>
                        <w:t>(off</w:t>
                      </w:r>
                      <w:proofErr w:type="gramStart"/>
                      <w:r w:rsidR="00C11AB6" w:rsidRPr="00E06893"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22"/>
                          <w:szCs w:val="22"/>
                          <w:lang w:val="en"/>
                        </w:rPr>
                        <w:t xml:space="preserve">) </w:t>
                      </w:r>
                      <w:r w:rsidR="00A35B5B">
                        <w:rPr>
                          <w:rFonts w:ascii="Arial" w:hAnsi="Arial" w:cs="Arial"/>
                          <w:b/>
                          <w:bCs/>
                          <w:color w:val="auto"/>
                          <w:w w:val="90"/>
                          <w:sz w:val="22"/>
                          <w:szCs w:val="22"/>
                          <w:lang w:val="en"/>
                        </w:rPr>
                        <w:t>:</w:t>
                      </w:r>
                      <w:proofErr w:type="gramEnd"/>
                      <w:r w:rsidR="00A35B5B">
                        <w:rPr>
                          <w:rFonts w:ascii="Arial" w:hAnsi="Arial" w:cs="Arial"/>
                          <w:b/>
                          <w:bCs/>
                          <w:color w:val="auto"/>
                          <w:w w:val="90"/>
                          <w:sz w:val="22"/>
                          <w:szCs w:val="22"/>
                          <w:lang w:val="en"/>
                        </w:rPr>
                        <w:t xml:space="preserve"> +91 01881 23 2122</w:t>
                      </w:r>
                      <w:r w:rsidR="00C11AB6" w:rsidRPr="00784B20">
                        <w:rPr>
                          <w:rFonts w:ascii="Arial" w:hAnsi="Arial" w:cs="Arial"/>
                          <w:b/>
                          <w:bCs/>
                          <w:color w:val="auto"/>
                          <w:w w:val="90"/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</w:p>
                    <w:p w14:paraId="3875A049" w14:textId="463AD137" w:rsidR="00C11AB6" w:rsidRPr="00E06893" w:rsidRDefault="00C11AB6" w:rsidP="00C11AB6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22"/>
                          <w:szCs w:val="22"/>
                          <w:lang w:val="en"/>
                        </w:rPr>
                      </w:pPr>
                      <w:r w:rsidRPr="00E06893"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22"/>
                          <w:szCs w:val="22"/>
                          <w:lang w:val="en"/>
                        </w:rPr>
                        <w:t xml:space="preserve">Email: </w:t>
                      </w:r>
                      <w:r w:rsidR="00A35B5B">
                        <w:rPr>
                          <w:rFonts w:ascii="Arial" w:hAnsi="Arial" w:cs="Arial"/>
                          <w:b/>
                          <w:bCs/>
                          <w:color w:val="auto"/>
                          <w:w w:val="90"/>
                          <w:sz w:val="22"/>
                          <w:szCs w:val="22"/>
                          <w:lang w:val="en"/>
                        </w:rPr>
                        <w:t>sayantan.ganguly@iitrpr.ac.in</w:t>
                      </w:r>
                      <w:hyperlink r:id="rId9" w:history="1"/>
                      <w:r w:rsidR="009C014E" w:rsidRPr="00784B20"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22"/>
                          <w:szCs w:val="22"/>
                          <w:lang w:val="en"/>
                        </w:rPr>
                        <w:t xml:space="preserve">; </w:t>
                      </w:r>
                      <w:r w:rsidR="00A35B5B">
                        <w:rPr>
                          <w:rFonts w:ascii="Arial" w:hAnsi="Arial" w:cs="Arial"/>
                          <w:b/>
                          <w:bCs/>
                          <w:color w:val="auto"/>
                          <w:w w:val="90"/>
                          <w:sz w:val="22"/>
                          <w:szCs w:val="22"/>
                          <w:lang w:val="en"/>
                        </w:rPr>
                        <w:t>sayforall@gmail.com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7495B" w:rsidRPr="00AC6BC8">
        <w:rPr>
          <w:rFonts w:ascii="Garamond" w:hAnsi="Garamond" w:cstheme="minorHAnsi"/>
          <w:noProof/>
          <w:color w:val="auto"/>
          <w:kern w:val="0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6B5ED0" wp14:editId="0ADD5A07">
                <wp:simplePos x="0" y="0"/>
                <wp:positionH relativeFrom="page">
                  <wp:posOffset>0</wp:posOffset>
                </wp:positionH>
                <wp:positionV relativeFrom="page">
                  <wp:posOffset>8577580</wp:posOffset>
                </wp:positionV>
                <wp:extent cx="7765415" cy="822960"/>
                <wp:effectExtent l="0" t="0" r="26035" b="1524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5415" cy="822960"/>
                          <a:chOff x="0" y="0"/>
                          <a:chExt cx="7315200" cy="825500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0" y="206829"/>
                            <a:ext cx="7315200" cy="524510"/>
                          </a:xfrm>
                          <a:custGeom>
                            <a:avLst/>
                            <a:gdLst>
                              <a:gd name="T0" fmla="*/ 0 w 2448"/>
                              <a:gd name="T1" fmla="*/ 174 h 175"/>
                              <a:gd name="T2" fmla="*/ 2448 w 2448"/>
                              <a:gd name="T3" fmla="*/ 175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175">
                                <a:moveTo>
                                  <a:pt x="0" y="174"/>
                                </a:moveTo>
                                <a:cubicBezTo>
                                  <a:pt x="1008" y="0"/>
                                  <a:pt x="1924" y="89"/>
                                  <a:pt x="2448" y="175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0" y="119743"/>
                            <a:ext cx="7315200" cy="63309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11 h 211"/>
                              <a:gd name="T2" fmla="*/ 2448 w 2448"/>
                              <a:gd name="T3" fmla="*/ 123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11">
                                <a:moveTo>
                                  <a:pt x="0" y="211"/>
                                </a:moveTo>
                                <a:cubicBezTo>
                                  <a:pt x="995" y="0"/>
                                  <a:pt x="1912" y="55"/>
                                  <a:pt x="2448" y="123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15200" cy="596900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140 h 199"/>
                              <a:gd name="T2" fmla="*/ 0 w 2448"/>
                              <a:gd name="T3" fmla="*/ 199 h 1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199">
                                <a:moveTo>
                                  <a:pt x="2448" y="140"/>
                                </a:moveTo>
                                <a:cubicBezTo>
                                  <a:pt x="1912" y="66"/>
                                  <a:pt x="997" y="0"/>
                                  <a:pt x="0" y="199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0" y="119743"/>
                            <a:ext cx="7315200" cy="587375"/>
                          </a:xfrm>
                          <a:custGeom>
                            <a:avLst/>
                            <a:gdLst>
                              <a:gd name="T0" fmla="*/ 0 w 2448"/>
                              <a:gd name="T1" fmla="*/ 196 h 196"/>
                              <a:gd name="T2" fmla="*/ 2448 w 2448"/>
                              <a:gd name="T3" fmla="*/ 14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196">
                                <a:moveTo>
                                  <a:pt x="0" y="196"/>
                                </a:moveTo>
                                <a:cubicBezTo>
                                  <a:pt x="997" y="0"/>
                                  <a:pt x="1912" y="67"/>
                                  <a:pt x="2448" y="142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15200" cy="596900"/>
                          </a:xfrm>
                          <a:custGeom>
                            <a:avLst/>
                            <a:gdLst>
                              <a:gd name="T0" fmla="*/ 0 w 2448"/>
                              <a:gd name="T1" fmla="*/ 199 h 199"/>
                              <a:gd name="T2" fmla="*/ 2448 w 2448"/>
                              <a:gd name="T3" fmla="*/ 139 h 1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199">
                                <a:moveTo>
                                  <a:pt x="0" y="199"/>
                                </a:moveTo>
                                <a:cubicBezTo>
                                  <a:pt x="996" y="0"/>
                                  <a:pt x="1911" y="65"/>
                                  <a:pt x="2448" y="139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F2C50" id="Group 20" o:spid="_x0000_s1026" style="position:absolute;margin-left:0;margin-top:675.4pt;width:611.45pt;height:64.8pt;z-index:-251658240;mso-position-horizontal-relative:page;mso-position-vertical-relative:page;mso-width-relative:margin;mso-height-relative:margin" coordsize="73152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">
                <v:shape id="Freeform 4" o:spid="_x0000_s1027" style="position:absolute;top:2068;width:73152;height:5245;visibility:visible;mso-wrap-style:square;v-text-anchor:top" coordsize="2448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" path="m,174c1008,,1924,89,2448,175e" filled="f" fillcolor="#fffffe" strokecolor="#fffffe" strokeweight=".17706mm">
                  <v:stroke joinstyle="miter"/>
                  <v:shadow color="#8c8682"/>
                  <v:path arrowok="t" o:connecttype="custom" o:connectlocs="0,521513;7315200,524510" o:connectangles="0,0"/>
                </v:shape>
                <v:shape id="Freeform 5" o:spid="_x0000_s1028" style="position:absolute;top:1197;width:73152;height:6331;visibility:visible;mso-wrap-style:square;v-text-anchor:top" coordsize="244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" path="m,211c995,,1912,55,2448,123e" filled="f" fillcolor="#fffffe" strokecolor="#fffffe" strokeweight=".17706mm">
                  <v:stroke joinstyle="miter"/>
                  <v:shadow color="#8c8682"/>
                  <v:path arrowok="t" o:connecttype="custom" o:connectlocs="0,633095;7315200,369055" o:connectangles="0,0"/>
                </v:shape>
                <v:shape id="Freeform 6" o:spid="_x0000_s1029" style="position:absolute;width:73152;height:5969;visibility:visible;mso-wrap-style:square;v-text-anchor:top" coordsize="2448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" path="m2448,140c1912,66,997,,,199e" filled="f" fillcolor="#fffffe" strokecolor="#efb32f" strokeweight=".17706mm">
                  <v:stroke joinstyle="miter"/>
                  <v:shadow color="#8c8682"/>
                  <v:path arrowok="t" o:connecttype="custom" o:connectlocs="7315200,419930;0,596900" o:connectangles="0,0"/>
                </v:shape>
                <v:shape id="Freeform 7" o:spid="_x0000_s1030" style="position:absolute;top:1197;width:73152;height:5874;visibility:visible;mso-wrap-style:square;v-text-anchor:top" coordsize="24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" path="m,196c997,,1912,67,2448,142e" filled="f" fillcolor="#fffffe" strokecolor="#fffffe" strokeweight=".17706mm">
                  <v:stroke joinstyle="miter"/>
                  <v:shadow color="#8c8682"/>
                  <v:path arrowok="t" o:connecttype="custom" o:connectlocs="0,587375;7315200,425547" o:connectangles="0,0"/>
                </v:shape>
                <v:shape id="Freeform 8" o:spid="_x0000_s1031" style="position:absolute;top:2286;width:73152;height:5969;visibility:visible;mso-wrap-style:square;v-text-anchor:top" coordsize="2448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" path="m,199c996,,1911,65,2448,139e" filled="f" fillcolor="#fffffe" strokecolor="#efb32f" strokeweight=".17706mm">
                  <v:stroke joinstyle="miter"/>
                  <v:shadow color="#8c8682"/>
                  <v:path arrowok="t" o:connecttype="custom" o:connectlocs="0,596900;7315200,416930" o:connectangles="0,0"/>
                </v:shape>
                <w10:wrap anchorx="page" anchory="page"/>
              </v:group>
            </w:pict>
          </mc:Fallback>
        </mc:AlternateContent>
      </w:r>
      <w:r w:rsidR="00EB17EB" w:rsidRPr="00AC6BC8">
        <w:rPr>
          <w:rFonts w:ascii="Garamond" w:hAnsi="Garamond" w:cstheme="minorHAnsi"/>
          <w:noProof/>
          <w:color w:val="auto"/>
          <w:kern w:val="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10994BCB" wp14:editId="10F317E4">
                <wp:simplePos x="0" y="0"/>
                <wp:positionH relativeFrom="page">
                  <wp:posOffset>-126124</wp:posOffset>
                </wp:positionH>
                <wp:positionV relativeFrom="page">
                  <wp:align>bottom</wp:align>
                </wp:positionV>
                <wp:extent cx="7767873" cy="1797269"/>
                <wp:effectExtent l="0" t="0" r="5080" b="0"/>
                <wp:wrapNone/>
                <wp:docPr id="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67873" cy="1797269"/>
                        </a:xfrm>
                        <a:custGeom>
                          <a:avLst/>
                          <a:gdLst>
                            <a:gd name="T0" fmla="*/ 2448 w 2448"/>
                            <a:gd name="T1" fmla="*/ 487 h 487"/>
                            <a:gd name="T2" fmla="*/ 2448 w 2448"/>
                            <a:gd name="T3" fmla="*/ 147 h 487"/>
                            <a:gd name="T4" fmla="*/ 0 w 2448"/>
                            <a:gd name="T5" fmla="*/ 148 h 487"/>
                            <a:gd name="T6" fmla="*/ 0 w 2448"/>
                            <a:gd name="T7" fmla="*/ 487 h 487"/>
                            <a:gd name="T8" fmla="*/ 2448 w 2448"/>
                            <a:gd name="T9" fmla="*/ 487 h 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48" h="487">
                              <a:moveTo>
                                <a:pt x="2448" y="487"/>
                              </a:moveTo>
                              <a:cubicBezTo>
                                <a:pt x="2448" y="147"/>
                                <a:pt x="2448" y="147"/>
                                <a:pt x="2448" y="147"/>
                              </a:cubicBezTo>
                              <a:cubicBezTo>
                                <a:pt x="1240" y="0"/>
                                <a:pt x="422" y="86"/>
                                <a:pt x="0" y="148"/>
                              </a:cubicBezTo>
                              <a:cubicBezTo>
                                <a:pt x="0" y="487"/>
                                <a:pt x="0" y="487"/>
                                <a:pt x="0" y="487"/>
                              </a:cubicBezTo>
                              <a:lnTo>
                                <a:pt x="2448" y="4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1FD9CA" w14:textId="77777777" w:rsidR="00F57A36" w:rsidRDefault="00F57A36" w:rsidP="00F57A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58E842E5" w14:textId="77777777" w:rsidR="00F57A36" w:rsidRDefault="00F57A36" w:rsidP="00F57A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615B2674" w14:textId="77777777" w:rsidR="00F57A36" w:rsidRDefault="00F57A36" w:rsidP="00F57A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00DF1320" w14:textId="77777777" w:rsidR="00F57A36" w:rsidRDefault="00F57A36" w:rsidP="00F57A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08ED6415" w14:textId="77777777" w:rsidR="00F57A36" w:rsidRDefault="00F57A36" w:rsidP="00F57A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1625289D" w14:textId="77777777" w:rsidR="00F57A36" w:rsidRDefault="00F57A36" w:rsidP="00F57A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2A93C9BE" w14:textId="77777777" w:rsidR="00F57A36" w:rsidRDefault="00F57A36" w:rsidP="00F57A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02AF50C9" w14:textId="77777777" w:rsidR="00F57A36" w:rsidRDefault="00F57A36" w:rsidP="00F57A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1ABAE72E" w14:textId="77777777" w:rsidR="00F57A36" w:rsidRDefault="00F57A36" w:rsidP="00F57A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0F439BBB" w14:textId="77777777" w:rsidR="00F57A36" w:rsidRDefault="00F57A36" w:rsidP="00F57A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1AF590BE" w14:textId="77777777" w:rsidR="00534772" w:rsidRDefault="00534772" w:rsidP="00F57A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59BE89AF" w14:textId="77777777" w:rsidR="00534772" w:rsidRDefault="00534772" w:rsidP="00F57A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7DB4F568" w14:textId="77777777" w:rsidR="00534772" w:rsidRDefault="00534772" w:rsidP="00F57A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22379A22" w14:textId="77777777" w:rsidR="00534772" w:rsidRDefault="00534772" w:rsidP="00F57A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A20CDDD" w14:textId="77777777" w:rsidR="00534772" w:rsidRDefault="00534772" w:rsidP="00F57A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67866402" w14:textId="77777777" w:rsidR="00534772" w:rsidRDefault="00534772" w:rsidP="00F57A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29B7A0EE" w14:textId="77777777" w:rsidR="00534772" w:rsidRDefault="00534772" w:rsidP="00F57A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04A59C23" w14:textId="77777777" w:rsidR="00534772" w:rsidRDefault="00534772" w:rsidP="00F57A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2FBA16C2" w14:textId="77777777" w:rsidR="00F57A36" w:rsidRDefault="00F57A36" w:rsidP="00F57A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1107ED0E" w14:textId="77777777" w:rsidR="00F57A36" w:rsidRDefault="00F57A36" w:rsidP="00F57A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781DE260" w14:textId="77777777" w:rsidR="00F57A36" w:rsidRDefault="00F57A36" w:rsidP="00F57A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2D826C7B" w14:textId="77777777" w:rsidR="00F57A36" w:rsidRDefault="00F57A36" w:rsidP="00F57A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7F88869E" w14:textId="77777777" w:rsidR="00F57A36" w:rsidRDefault="00F57A36" w:rsidP="00F57A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33A156BB" w14:textId="77777777" w:rsidR="00F57A36" w:rsidRDefault="00F57A36" w:rsidP="00F57A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F891D06" w14:textId="77777777" w:rsidR="00F57A36" w:rsidRPr="00F57A36" w:rsidRDefault="00F57A36" w:rsidP="00F57A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94BCB" id="Freeform 3" o:spid="_x0000_s1028" style="position:absolute;left:0;text-align:left;margin-left:-9.95pt;margin-top:0;width:611.65pt;height:141.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page;mso-height-relative:page;v-text-anchor:top" coordsize="2448,4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" adj="-11796480,,5400" path="m2448,487v,-340,,-340,,-340c1240,,422,86,,148,,487,,487,,487r2448,xe" fillcolor="#00b0f0" stroked="f">
                <v:stroke joinstyle="miter"/>
                <v:formulas/>
                <v:path arrowok="t" o:connecttype="custom" o:connectlocs="7767873,1797269;7767873,542502;0,546193;0,1797269;7767873,1797269" o:connectangles="0,0,0,0,0" textboxrect="0,0,2448,487"/>
                <v:textbox>
                  <w:txbxContent>
                    <w:p w14:paraId="701FD9CA" w14:textId="77777777" w:rsidR="00F57A36" w:rsidRDefault="00F57A36" w:rsidP="00F57A36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58E842E5" w14:textId="77777777" w:rsidR="00F57A36" w:rsidRDefault="00F57A36" w:rsidP="00F57A36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615B2674" w14:textId="77777777" w:rsidR="00F57A36" w:rsidRDefault="00F57A36" w:rsidP="00F57A36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00DF1320" w14:textId="77777777" w:rsidR="00F57A36" w:rsidRDefault="00F57A36" w:rsidP="00F57A36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08ED6415" w14:textId="77777777" w:rsidR="00F57A36" w:rsidRDefault="00F57A36" w:rsidP="00F57A36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1625289D" w14:textId="77777777" w:rsidR="00F57A36" w:rsidRDefault="00F57A36" w:rsidP="00F57A36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2A93C9BE" w14:textId="77777777" w:rsidR="00F57A36" w:rsidRDefault="00F57A36" w:rsidP="00F57A36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02AF50C9" w14:textId="77777777" w:rsidR="00F57A36" w:rsidRDefault="00F57A36" w:rsidP="00F57A36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1ABAE72E" w14:textId="77777777" w:rsidR="00F57A36" w:rsidRDefault="00F57A36" w:rsidP="00F57A36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0F439BBB" w14:textId="77777777" w:rsidR="00F57A36" w:rsidRDefault="00F57A36" w:rsidP="00F57A36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1AF590BE" w14:textId="77777777" w:rsidR="00534772" w:rsidRDefault="00534772" w:rsidP="00F57A36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59BE89AF" w14:textId="77777777" w:rsidR="00534772" w:rsidRDefault="00534772" w:rsidP="00F57A36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7DB4F568" w14:textId="77777777" w:rsidR="00534772" w:rsidRDefault="00534772" w:rsidP="00F57A36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22379A22" w14:textId="77777777" w:rsidR="00534772" w:rsidRDefault="00534772" w:rsidP="00F57A36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A20CDDD" w14:textId="77777777" w:rsidR="00534772" w:rsidRDefault="00534772" w:rsidP="00F57A36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67866402" w14:textId="77777777" w:rsidR="00534772" w:rsidRDefault="00534772" w:rsidP="00F57A36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29B7A0EE" w14:textId="77777777" w:rsidR="00534772" w:rsidRDefault="00534772" w:rsidP="00F57A36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04A59C23" w14:textId="77777777" w:rsidR="00534772" w:rsidRDefault="00534772" w:rsidP="00F57A36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2FBA16C2" w14:textId="77777777" w:rsidR="00F57A36" w:rsidRDefault="00F57A36" w:rsidP="00F57A36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1107ED0E" w14:textId="77777777" w:rsidR="00F57A36" w:rsidRDefault="00F57A36" w:rsidP="00F57A36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781DE260" w14:textId="77777777" w:rsidR="00F57A36" w:rsidRDefault="00F57A36" w:rsidP="00F57A36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2D826C7B" w14:textId="77777777" w:rsidR="00F57A36" w:rsidRDefault="00F57A36" w:rsidP="00F57A36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7F88869E" w14:textId="77777777" w:rsidR="00F57A36" w:rsidRDefault="00F57A36" w:rsidP="00F57A36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33A156BB" w14:textId="77777777" w:rsidR="00F57A36" w:rsidRDefault="00F57A36" w:rsidP="00F57A36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F891D06" w14:textId="77777777" w:rsidR="00F57A36" w:rsidRPr="00F57A36" w:rsidRDefault="00F57A36" w:rsidP="00F57A36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78519A" w:rsidRPr="00AC6BC8" w:rsidSect="00F322CA">
      <w:pgSz w:w="11906" w:h="16838" w:code="9"/>
      <w:pgMar w:top="2880" w:right="991" w:bottom="2880" w:left="180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0415E" w14:textId="77777777" w:rsidR="00C81F9E" w:rsidRDefault="00C81F9E" w:rsidP="006B080F">
      <w:r>
        <w:separator/>
      </w:r>
    </w:p>
  </w:endnote>
  <w:endnote w:type="continuationSeparator" w:id="0">
    <w:p w14:paraId="7FB28C33" w14:textId="77777777" w:rsidR="00C81F9E" w:rsidRDefault="00C81F9E" w:rsidP="006B0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B2B37" w14:textId="77777777" w:rsidR="00C81F9E" w:rsidRDefault="00C81F9E" w:rsidP="006B080F">
      <w:r>
        <w:separator/>
      </w:r>
    </w:p>
  </w:footnote>
  <w:footnote w:type="continuationSeparator" w:id="0">
    <w:p w14:paraId="5156BFF5" w14:textId="77777777" w:rsidR="00C81F9E" w:rsidRDefault="00C81F9E" w:rsidP="006B0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E0D290C"/>
    <w:multiLevelType w:val="hybridMultilevel"/>
    <w:tmpl w:val="BE961B92"/>
    <w:lvl w:ilvl="0" w:tplc="034A9172">
      <w:start w:val="2"/>
      <w:numFmt w:val="upperRoman"/>
      <w:lvlText w:val="%1."/>
      <w:lvlJc w:val="left"/>
      <w:pPr>
        <w:ind w:left="0" w:hanging="526"/>
      </w:pPr>
      <w:rPr>
        <w:rFonts w:ascii="Calibri" w:eastAsia="Calibri" w:hAnsi="Calibri" w:hint="default"/>
        <w:spacing w:val="-1"/>
        <w:sz w:val="22"/>
        <w:szCs w:val="22"/>
      </w:rPr>
    </w:lvl>
    <w:lvl w:ilvl="1" w:tplc="50DC85A6">
      <w:start w:val="1"/>
      <w:numFmt w:val="bullet"/>
      <w:lvlText w:val="•"/>
      <w:lvlJc w:val="left"/>
      <w:pPr>
        <w:ind w:left="0" w:firstLine="0"/>
      </w:pPr>
    </w:lvl>
    <w:lvl w:ilvl="2" w:tplc="D9CE65C6">
      <w:start w:val="1"/>
      <w:numFmt w:val="bullet"/>
      <w:lvlText w:val="•"/>
      <w:lvlJc w:val="left"/>
      <w:pPr>
        <w:ind w:left="0" w:firstLine="0"/>
      </w:pPr>
    </w:lvl>
    <w:lvl w:ilvl="3" w:tplc="EF4A6F74">
      <w:start w:val="1"/>
      <w:numFmt w:val="bullet"/>
      <w:lvlText w:val="•"/>
      <w:lvlJc w:val="left"/>
      <w:pPr>
        <w:ind w:left="0" w:firstLine="0"/>
      </w:pPr>
    </w:lvl>
    <w:lvl w:ilvl="4" w:tplc="4EB27FD2">
      <w:start w:val="1"/>
      <w:numFmt w:val="bullet"/>
      <w:lvlText w:val="•"/>
      <w:lvlJc w:val="left"/>
      <w:pPr>
        <w:ind w:left="0" w:firstLine="0"/>
      </w:pPr>
    </w:lvl>
    <w:lvl w:ilvl="5" w:tplc="FEF495B6">
      <w:start w:val="1"/>
      <w:numFmt w:val="bullet"/>
      <w:lvlText w:val="•"/>
      <w:lvlJc w:val="left"/>
      <w:pPr>
        <w:ind w:left="0" w:firstLine="0"/>
      </w:pPr>
    </w:lvl>
    <w:lvl w:ilvl="6" w:tplc="D8D272E2">
      <w:start w:val="1"/>
      <w:numFmt w:val="bullet"/>
      <w:lvlText w:val="•"/>
      <w:lvlJc w:val="left"/>
      <w:pPr>
        <w:ind w:left="0" w:firstLine="0"/>
      </w:pPr>
    </w:lvl>
    <w:lvl w:ilvl="7" w:tplc="DFEAD5BE">
      <w:start w:val="1"/>
      <w:numFmt w:val="bullet"/>
      <w:lvlText w:val="•"/>
      <w:lvlJc w:val="left"/>
      <w:pPr>
        <w:ind w:left="0" w:firstLine="0"/>
      </w:pPr>
    </w:lvl>
    <w:lvl w:ilvl="8" w:tplc="58E0DD34">
      <w:start w:val="1"/>
      <w:numFmt w:val="bullet"/>
      <w:lvlText w:val="•"/>
      <w:lvlJc w:val="left"/>
      <w:pPr>
        <w:ind w:left="0" w:firstLine="0"/>
      </w:pPr>
    </w:lvl>
  </w:abstractNum>
  <w:num w:numId="1" w16cid:durableId="877936157">
    <w:abstractNumId w:val="0"/>
  </w:num>
  <w:num w:numId="2" w16cid:durableId="725569048">
    <w:abstractNumId w:val="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KytLAwNjcwMrEwMTNV0lEKTi0uzszPAykwrAUAo2QBWCwAAAA="/>
  </w:docVars>
  <w:rsids>
    <w:rsidRoot w:val="00C11AB6"/>
    <w:rsid w:val="0001074C"/>
    <w:rsid w:val="00044A18"/>
    <w:rsid w:val="00053A24"/>
    <w:rsid w:val="00055F89"/>
    <w:rsid w:val="00081B0E"/>
    <w:rsid w:val="00093BEB"/>
    <w:rsid w:val="000A197A"/>
    <w:rsid w:val="000B0CB7"/>
    <w:rsid w:val="000C6BFA"/>
    <w:rsid w:val="000D247E"/>
    <w:rsid w:val="000D2D82"/>
    <w:rsid w:val="000D2F0E"/>
    <w:rsid w:val="0010004C"/>
    <w:rsid w:val="00101BBB"/>
    <w:rsid w:val="00101EDE"/>
    <w:rsid w:val="00135F54"/>
    <w:rsid w:val="0018261F"/>
    <w:rsid w:val="00194B1B"/>
    <w:rsid w:val="001A2916"/>
    <w:rsid w:val="001B326D"/>
    <w:rsid w:val="001D190B"/>
    <w:rsid w:val="001D513A"/>
    <w:rsid w:val="001D6988"/>
    <w:rsid w:val="001E32FA"/>
    <w:rsid w:val="00243304"/>
    <w:rsid w:val="00272583"/>
    <w:rsid w:val="0028152F"/>
    <w:rsid w:val="002824DC"/>
    <w:rsid w:val="002864D9"/>
    <w:rsid w:val="00293235"/>
    <w:rsid w:val="002B3398"/>
    <w:rsid w:val="002B68C1"/>
    <w:rsid w:val="002D796E"/>
    <w:rsid w:val="003050C9"/>
    <w:rsid w:val="00325075"/>
    <w:rsid w:val="0037495B"/>
    <w:rsid w:val="00375839"/>
    <w:rsid w:val="00376DD4"/>
    <w:rsid w:val="0039630F"/>
    <w:rsid w:val="003A0A23"/>
    <w:rsid w:val="003B4880"/>
    <w:rsid w:val="003B7DE5"/>
    <w:rsid w:val="003C4F85"/>
    <w:rsid w:val="003D4653"/>
    <w:rsid w:val="003F754B"/>
    <w:rsid w:val="00452C00"/>
    <w:rsid w:val="00470793"/>
    <w:rsid w:val="00477705"/>
    <w:rsid w:val="004816A8"/>
    <w:rsid w:val="004A6F66"/>
    <w:rsid w:val="004A7938"/>
    <w:rsid w:val="004B0EBC"/>
    <w:rsid w:val="004D2C5C"/>
    <w:rsid w:val="004F2C88"/>
    <w:rsid w:val="00533392"/>
    <w:rsid w:val="00534772"/>
    <w:rsid w:val="005427B7"/>
    <w:rsid w:val="00546985"/>
    <w:rsid w:val="00575D97"/>
    <w:rsid w:val="005A426A"/>
    <w:rsid w:val="005C74E8"/>
    <w:rsid w:val="005D2B9B"/>
    <w:rsid w:val="005E6DE2"/>
    <w:rsid w:val="005F32EA"/>
    <w:rsid w:val="005F603C"/>
    <w:rsid w:val="005F70E4"/>
    <w:rsid w:val="00606D3B"/>
    <w:rsid w:val="00610940"/>
    <w:rsid w:val="00617867"/>
    <w:rsid w:val="0062636C"/>
    <w:rsid w:val="00626ABB"/>
    <w:rsid w:val="006627B0"/>
    <w:rsid w:val="006929A8"/>
    <w:rsid w:val="006B080F"/>
    <w:rsid w:val="006D2771"/>
    <w:rsid w:val="006F0297"/>
    <w:rsid w:val="0072075F"/>
    <w:rsid w:val="00752DA6"/>
    <w:rsid w:val="007642A9"/>
    <w:rsid w:val="00784B20"/>
    <w:rsid w:val="0078519A"/>
    <w:rsid w:val="00794E44"/>
    <w:rsid w:val="007A101D"/>
    <w:rsid w:val="007A10A7"/>
    <w:rsid w:val="007E09FF"/>
    <w:rsid w:val="007F1D6F"/>
    <w:rsid w:val="007F3448"/>
    <w:rsid w:val="007F4B61"/>
    <w:rsid w:val="00817413"/>
    <w:rsid w:val="00822400"/>
    <w:rsid w:val="0085716B"/>
    <w:rsid w:val="008765E6"/>
    <w:rsid w:val="00877998"/>
    <w:rsid w:val="008867EF"/>
    <w:rsid w:val="00895D62"/>
    <w:rsid w:val="008974D5"/>
    <w:rsid w:val="008B0A26"/>
    <w:rsid w:val="008C0636"/>
    <w:rsid w:val="008D19F1"/>
    <w:rsid w:val="008D6599"/>
    <w:rsid w:val="008E6F2C"/>
    <w:rsid w:val="008F39FC"/>
    <w:rsid w:val="00904EDB"/>
    <w:rsid w:val="00911ADA"/>
    <w:rsid w:val="00913BC1"/>
    <w:rsid w:val="00914085"/>
    <w:rsid w:val="00917A4E"/>
    <w:rsid w:val="00942D94"/>
    <w:rsid w:val="0094586D"/>
    <w:rsid w:val="00964655"/>
    <w:rsid w:val="00981E7A"/>
    <w:rsid w:val="00985E33"/>
    <w:rsid w:val="009B1A9E"/>
    <w:rsid w:val="009B2C5E"/>
    <w:rsid w:val="009B6230"/>
    <w:rsid w:val="009C014E"/>
    <w:rsid w:val="009C33FF"/>
    <w:rsid w:val="009F157F"/>
    <w:rsid w:val="009F30EF"/>
    <w:rsid w:val="00A15D88"/>
    <w:rsid w:val="00A31B35"/>
    <w:rsid w:val="00A35B5B"/>
    <w:rsid w:val="00A65FE7"/>
    <w:rsid w:val="00A85529"/>
    <w:rsid w:val="00AA05AC"/>
    <w:rsid w:val="00AA45D9"/>
    <w:rsid w:val="00AB719C"/>
    <w:rsid w:val="00AC6BC8"/>
    <w:rsid w:val="00AF4068"/>
    <w:rsid w:val="00AF7834"/>
    <w:rsid w:val="00B0194F"/>
    <w:rsid w:val="00B024DE"/>
    <w:rsid w:val="00B56640"/>
    <w:rsid w:val="00B70509"/>
    <w:rsid w:val="00BC3962"/>
    <w:rsid w:val="00BD3B8B"/>
    <w:rsid w:val="00C11AB6"/>
    <w:rsid w:val="00C2210F"/>
    <w:rsid w:val="00C46435"/>
    <w:rsid w:val="00C56EC3"/>
    <w:rsid w:val="00C81F9E"/>
    <w:rsid w:val="00C83097"/>
    <w:rsid w:val="00CD46C1"/>
    <w:rsid w:val="00CF0F49"/>
    <w:rsid w:val="00CF202F"/>
    <w:rsid w:val="00CF4E52"/>
    <w:rsid w:val="00CF5153"/>
    <w:rsid w:val="00D35006"/>
    <w:rsid w:val="00D47A17"/>
    <w:rsid w:val="00D54FE5"/>
    <w:rsid w:val="00D714EA"/>
    <w:rsid w:val="00D767B1"/>
    <w:rsid w:val="00D777BD"/>
    <w:rsid w:val="00D8684C"/>
    <w:rsid w:val="00D90E9B"/>
    <w:rsid w:val="00DA22A1"/>
    <w:rsid w:val="00DA4336"/>
    <w:rsid w:val="00DA6175"/>
    <w:rsid w:val="00E00CA5"/>
    <w:rsid w:val="00E06893"/>
    <w:rsid w:val="00E07441"/>
    <w:rsid w:val="00E24D0F"/>
    <w:rsid w:val="00E26334"/>
    <w:rsid w:val="00E318A0"/>
    <w:rsid w:val="00E326F3"/>
    <w:rsid w:val="00E34322"/>
    <w:rsid w:val="00E467AE"/>
    <w:rsid w:val="00E57CC0"/>
    <w:rsid w:val="00E65CBA"/>
    <w:rsid w:val="00E70A61"/>
    <w:rsid w:val="00EA5CB0"/>
    <w:rsid w:val="00EB17EB"/>
    <w:rsid w:val="00EC2AFF"/>
    <w:rsid w:val="00ED64CB"/>
    <w:rsid w:val="00F01F0E"/>
    <w:rsid w:val="00F322CA"/>
    <w:rsid w:val="00F57A36"/>
    <w:rsid w:val="00F672AF"/>
    <w:rsid w:val="00F73E48"/>
    <w:rsid w:val="00F877DE"/>
    <w:rsid w:val="00FC54C0"/>
    <w:rsid w:val="00FE2A80"/>
    <w:rsid w:val="00FF3AAB"/>
    <w:rsid w:val="00FF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FFFF42"/>
  <w15:docId w15:val="{A7AA165D-EC3D-45EC-8A01-D4237802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190B"/>
    <w:rPr>
      <w:color w:val="212120"/>
      <w:kern w:val="28"/>
    </w:rPr>
  </w:style>
  <w:style w:type="paragraph" w:styleId="Heading1">
    <w:name w:val="heading 1"/>
    <w:basedOn w:val="Normal"/>
    <w:next w:val="Normal"/>
    <w:link w:val="Heading1Char"/>
    <w:qFormat/>
    <w:rsid w:val="00C11AB6"/>
    <w:pPr>
      <w:keepNext/>
      <w:numPr>
        <w:numId w:val="1"/>
      </w:numPr>
      <w:suppressAutoHyphens/>
      <w:jc w:val="both"/>
      <w:outlineLvl w:val="0"/>
    </w:pPr>
    <w:rPr>
      <w:b/>
      <w:bCs/>
      <w:color w:val="000000"/>
      <w:kern w:val="0"/>
      <w:sz w:val="22"/>
      <w:szCs w:val="28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C11AB6"/>
    <w:pPr>
      <w:keepNext/>
      <w:numPr>
        <w:ilvl w:val="1"/>
        <w:numId w:val="1"/>
      </w:numPr>
      <w:suppressAutoHyphens/>
      <w:jc w:val="both"/>
      <w:outlineLvl w:val="1"/>
    </w:pPr>
    <w:rPr>
      <w:b/>
      <w:bCs/>
      <w:i/>
      <w:iCs/>
      <w:color w:val="000000"/>
      <w:kern w:val="0"/>
      <w:sz w:val="28"/>
      <w:szCs w:val="28"/>
      <w:u w:val="single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C11AB6"/>
    <w:pPr>
      <w:keepNext/>
      <w:numPr>
        <w:ilvl w:val="2"/>
        <w:numId w:val="1"/>
      </w:numPr>
      <w:suppressAutoHyphens/>
      <w:jc w:val="right"/>
      <w:outlineLvl w:val="2"/>
    </w:pPr>
    <w:rPr>
      <w:rFonts w:ascii="CG Omega" w:hAnsi="CG Omega"/>
      <w:b/>
      <w:bCs/>
      <w:color w:val="000000"/>
      <w:kern w:val="0"/>
      <w:sz w:val="22"/>
      <w:szCs w:val="28"/>
      <w:u w:val="single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C11AB6"/>
    <w:pPr>
      <w:keepNext/>
      <w:numPr>
        <w:ilvl w:val="3"/>
        <w:numId w:val="1"/>
      </w:numPr>
      <w:suppressAutoHyphens/>
      <w:outlineLvl w:val="3"/>
    </w:pPr>
    <w:rPr>
      <w:rFonts w:ascii="Arial" w:hAnsi="Arial" w:cs="Arial"/>
      <w:b/>
      <w:bCs/>
      <w:i/>
      <w:iCs/>
      <w:color w:val="000000"/>
      <w:kern w:val="0"/>
      <w:sz w:val="22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C11AB6"/>
    <w:pPr>
      <w:keepNext/>
      <w:numPr>
        <w:ilvl w:val="4"/>
        <w:numId w:val="1"/>
      </w:numPr>
      <w:suppressAutoHyphens/>
      <w:ind w:firstLine="720"/>
      <w:jc w:val="both"/>
      <w:outlineLvl w:val="4"/>
    </w:pPr>
    <w:rPr>
      <w:rFonts w:ascii="Arial" w:hAnsi="Arial"/>
      <w:b/>
      <w:bCs/>
      <w:color w:val="000000"/>
      <w:kern w:val="0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C11AB6"/>
    <w:pPr>
      <w:keepNext/>
      <w:numPr>
        <w:ilvl w:val="5"/>
        <w:numId w:val="1"/>
      </w:numPr>
      <w:suppressAutoHyphens/>
      <w:jc w:val="center"/>
      <w:outlineLvl w:val="5"/>
    </w:pPr>
    <w:rPr>
      <w:b/>
      <w:bCs/>
      <w:color w:val="000000"/>
      <w:kern w:val="0"/>
      <w:sz w:val="18"/>
      <w:szCs w:val="18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C11AB6"/>
    <w:pPr>
      <w:keepNext/>
      <w:numPr>
        <w:ilvl w:val="6"/>
        <w:numId w:val="1"/>
      </w:numPr>
      <w:suppressAutoHyphens/>
      <w:jc w:val="both"/>
      <w:outlineLvl w:val="6"/>
    </w:pPr>
    <w:rPr>
      <w:rFonts w:ascii="Arial" w:hAnsi="Arial" w:cs="Arial"/>
      <w:b/>
      <w:bCs/>
      <w:i/>
      <w:color w:val="000000"/>
      <w:kern w:val="0"/>
      <w:sz w:val="22"/>
      <w:szCs w:val="1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24D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24D0F"/>
    <w:rPr>
      <w:rFonts w:ascii="Segoe UI" w:hAnsi="Segoe UI" w:cs="Segoe UI"/>
      <w:color w:val="212120"/>
      <w:kern w:val="28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11AB6"/>
    <w:rPr>
      <w:b/>
      <w:bCs/>
      <w:color w:val="000000"/>
      <w:sz w:val="22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rsid w:val="00C11AB6"/>
    <w:rPr>
      <w:b/>
      <w:bCs/>
      <w:i/>
      <w:iCs/>
      <w:color w:val="000000"/>
      <w:sz w:val="28"/>
      <w:szCs w:val="28"/>
      <w:u w:val="single"/>
      <w:lang w:eastAsia="ar-SA"/>
    </w:rPr>
  </w:style>
  <w:style w:type="character" w:customStyle="1" w:styleId="Heading3Char">
    <w:name w:val="Heading 3 Char"/>
    <w:basedOn w:val="DefaultParagraphFont"/>
    <w:link w:val="Heading3"/>
    <w:rsid w:val="00C11AB6"/>
    <w:rPr>
      <w:rFonts w:ascii="CG Omega" w:hAnsi="CG Omega"/>
      <w:b/>
      <w:bCs/>
      <w:color w:val="000000"/>
      <w:sz w:val="22"/>
      <w:szCs w:val="28"/>
      <w:u w:val="single"/>
      <w:lang w:eastAsia="ar-SA"/>
    </w:rPr>
  </w:style>
  <w:style w:type="character" w:customStyle="1" w:styleId="Heading4Char">
    <w:name w:val="Heading 4 Char"/>
    <w:basedOn w:val="DefaultParagraphFont"/>
    <w:link w:val="Heading4"/>
    <w:rsid w:val="00C11AB6"/>
    <w:rPr>
      <w:rFonts w:ascii="Arial" w:hAnsi="Arial" w:cs="Arial"/>
      <w:b/>
      <w:bCs/>
      <w:i/>
      <w:iCs/>
      <w:color w:val="000000"/>
      <w:sz w:val="22"/>
      <w:lang w:eastAsia="ar-SA"/>
    </w:rPr>
  </w:style>
  <w:style w:type="character" w:customStyle="1" w:styleId="Heading5Char">
    <w:name w:val="Heading 5 Char"/>
    <w:basedOn w:val="DefaultParagraphFont"/>
    <w:link w:val="Heading5"/>
    <w:rsid w:val="00C11AB6"/>
    <w:rPr>
      <w:rFonts w:ascii="Arial" w:hAnsi="Arial"/>
      <w:b/>
      <w:bCs/>
      <w:color w:val="000000"/>
      <w:lang w:eastAsia="ar-SA"/>
    </w:rPr>
  </w:style>
  <w:style w:type="character" w:customStyle="1" w:styleId="Heading6Char">
    <w:name w:val="Heading 6 Char"/>
    <w:basedOn w:val="DefaultParagraphFont"/>
    <w:link w:val="Heading6"/>
    <w:rsid w:val="00C11AB6"/>
    <w:rPr>
      <w:b/>
      <w:bCs/>
      <w:color w:val="000000"/>
      <w:sz w:val="18"/>
      <w:szCs w:val="18"/>
      <w:lang w:eastAsia="ar-SA"/>
    </w:rPr>
  </w:style>
  <w:style w:type="character" w:customStyle="1" w:styleId="Heading7Char">
    <w:name w:val="Heading 7 Char"/>
    <w:basedOn w:val="DefaultParagraphFont"/>
    <w:link w:val="Heading7"/>
    <w:rsid w:val="00C11AB6"/>
    <w:rPr>
      <w:rFonts w:ascii="Arial" w:hAnsi="Arial" w:cs="Arial"/>
      <w:b/>
      <w:bCs/>
      <w:i/>
      <w:color w:val="000000"/>
      <w:sz w:val="22"/>
      <w:szCs w:val="18"/>
      <w:lang w:eastAsia="ar-SA"/>
    </w:rPr>
  </w:style>
  <w:style w:type="character" w:styleId="Hyperlink">
    <w:name w:val="Hyperlink"/>
    <w:basedOn w:val="DefaultParagraphFont"/>
    <w:uiPriority w:val="99"/>
    <w:unhideWhenUsed/>
    <w:rsid w:val="00626AB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5427B7"/>
    <w:pPr>
      <w:widowControl w:val="0"/>
      <w:ind w:left="839"/>
    </w:pPr>
    <w:rPr>
      <w:rFonts w:ascii="Calibri" w:eastAsia="Calibri" w:hAnsi="Calibri" w:cstheme="minorBidi"/>
      <w:color w:val="auto"/>
      <w:kern w:val="0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5427B7"/>
    <w:rPr>
      <w:rFonts w:ascii="Calibri" w:eastAsia="Calibri" w:hAnsi="Calibr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01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6B0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B080F"/>
    <w:rPr>
      <w:color w:val="212120"/>
      <w:kern w:val="28"/>
    </w:rPr>
  </w:style>
  <w:style w:type="paragraph" w:styleId="Footer">
    <w:name w:val="footer"/>
    <w:basedOn w:val="Normal"/>
    <w:link w:val="FooterChar"/>
    <w:rsid w:val="006B0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B080F"/>
    <w:rPr>
      <w:color w:val="212120"/>
      <w:kern w:val="28"/>
    </w:rPr>
  </w:style>
  <w:style w:type="paragraph" w:styleId="NoSpacing">
    <w:name w:val="No Spacing"/>
    <w:uiPriority w:val="1"/>
    <w:qFormat/>
    <w:rsid w:val="009B1A9E"/>
    <w:rPr>
      <w:color w:val="21212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yantan.ganguly@iitrpr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yantan.ganguly@iitrpr.ac.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etk\AppData\Roaming\Microsoft\Templates\Technology%20business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letterhead</Template>
  <TotalTime>3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Reet Kamal</dc:creator>
  <cp:keywords/>
  <dc:description/>
  <cp:lastModifiedBy>Saroj Rana</cp:lastModifiedBy>
  <cp:revision>2</cp:revision>
  <cp:lastPrinted>2019-07-01T11:24:00Z</cp:lastPrinted>
  <dcterms:created xsi:type="dcterms:W3CDTF">2024-11-12T12:57:00Z</dcterms:created>
  <dcterms:modified xsi:type="dcterms:W3CDTF">2024-11-12T12:57:00Z</dcterms:modified>
</cp:coreProperties>
</file>